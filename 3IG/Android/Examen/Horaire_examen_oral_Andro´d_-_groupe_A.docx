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42" w:rsidRPr="00B97542" w:rsidRDefault="00B97542" w:rsidP="00B9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97542">
        <w:rPr>
          <w:b/>
        </w:rPr>
        <w:t xml:space="preserve">Horaire examen oral </w:t>
      </w:r>
      <w:proofErr w:type="spellStart"/>
      <w:r w:rsidRPr="00B97542">
        <w:rPr>
          <w:b/>
        </w:rPr>
        <w:t>Androïd</w:t>
      </w:r>
      <w:proofErr w:type="spellEnd"/>
    </w:p>
    <w:p w:rsidR="008C42AE" w:rsidRPr="00B97542" w:rsidRDefault="00FF7971" w:rsidP="00B9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Groupe A</w:t>
      </w:r>
    </w:p>
    <w:p w:rsidR="00B97542" w:rsidRDefault="00B97542"/>
    <w:p w:rsidR="00B97542" w:rsidRDefault="00B97542">
      <w:r>
        <w:t>8h40 :</w:t>
      </w:r>
      <w:r w:rsidR="00FF7971">
        <w:t xml:space="preserve"> Charlotte </w:t>
      </w:r>
      <w:proofErr w:type="spellStart"/>
      <w:r w:rsidR="00FF7971">
        <w:t>Crenier</w:t>
      </w:r>
      <w:proofErr w:type="spellEnd"/>
      <w:r w:rsidR="00FF7971">
        <w:t xml:space="preserve"> – Quentin </w:t>
      </w:r>
      <w:proofErr w:type="spellStart"/>
      <w:r w:rsidR="00FF7971">
        <w:t>Veys</w:t>
      </w:r>
      <w:proofErr w:type="spellEnd"/>
    </w:p>
    <w:p w:rsidR="00B97542" w:rsidRDefault="00B97542">
      <w:r>
        <w:t>9h30 :</w:t>
      </w:r>
      <w:r w:rsidR="00FF7971">
        <w:t xml:space="preserve"> Olivier </w:t>
      </w:r>
      <w:proofErr w:type="spellStart"/>
      <w:r w:rsidR="00FF7971">
        <w:t>Chaboteaux</w:t>
      </w:r>
      <w:proofErr w:type="spellEnd"/>
      <w:r w:rsidR="00FF7971">
        <w:t xml:space="preserve"> – François </w:t>
      </w:r>
      <w:proofErr w:type="spellStart"/>
      <w:r w:rsidR="00FF7971">
        <w:t>Falmagne</w:t>
      </w:r>
      <w:proofErr w:type="spellEnd"/>
    </w:p>
    <w:p w:rsidR="00B97542" w:rsidRDefault="00B97542">
      <w:r>
        <w:t>10h30 :</w:t>
      </w:r>
      <w:r w:rsidR="00FF7971">
        <w:t xml:space="preserve"> François André –</w:t>
      </w:r>
      <w:r w:rsidR="002A7124">
        <w:t xml:space="preserve"> Zak</w:t>
      </w:r>
      <w:r w:rsidR="00FF7971">
        <w:t xml:space="preserve">aria </w:t>
      </w:r>
      <w:proofErr w:type="spellStart"/>
      <w:r w:rsidR="00FF7971">
        <w:t>Zabata</w:t>
      </w:r>
      <w:proofErr w:type="spellEnd"/>
    </w:p>
    <w:p w:rsidR="00B97542" w:rsidRDefault="00B97542">
      <w:r>
        <w:t>11h20 :</w:t>
      </w:r>
      <w:r w:rsidR="00FF7971">
        <w:t xml:space="preserve"> Xavier </w:t>
      </w:r>
      <w:proofErr w:type="spellStart"/>
      <w:r w:rsidR="00FF7971">
        <w:t>Dutrieue</w:t>
      </w:r>
      <w:proofErr w:type="spellEnd"/>
      <w:r w:rsidR="00FF7971">
        <w:t xml:space="preserve"> – Cédric </w:t>
      </w:r>
      <w:proofErr w:type="spellStart"/>
      <w:r w:rsidR="00FF7971">
        <w:t>Reper</w:t>
      </w:r>
      <w:proofErr w:type="spellEnd"/>
    </w:p>
    <w:p w:rsidR="00B97542" w:rsidRDefault="00B97542"/>
    <w:p w:rsidR="00B97542" w:rsidRPr="00FF7971" w:rsidRDefault="00FF7971">
      <w:pPr>
        <w:rPr>
          <w:lang w:val="en-US"/>
        </w:rPr>
      </w:pPr>
      <w:proofErr w:type="gramStart"/>
      <w:r w:rsidRPr="00FF7971">
        <w:rPr>
          <w:lang w:val="en-US"/>
        </w:rPr>
        <w:t>13h3</w:t>
      </w:r>
      <w:r w:rsidR="00B97542" w:rsidRPr="00FF7971">
        <w:rPr>
          <w:lang w:val="en-US"/>
        </w:rPr>
        <w:t>0 :</w:t>
      </w:r>
      <w:proofErr w:type="gramEnd"/>
      <w:r w:rsidR="002A7124">
        <w:rPr>
          <w:lang w:val="en-US"/>
        </w:rPr>
        <w:t xml:space="preserve"> Thierry </w:t>
      </w:r>
      <w:proofErr w:type="spellStart"/>
      <w:r w:rsidR="002A7124">
        <w:rPr>
          <w:lang w:val="en-US"/>
        </w:rPr>
        <w:t>Mercken</w:t>
      </w:r>
      <w:proofErr w:type="spellEnd"/>
      <w:r w:rsidRPr="00FF7971">
        <w:rPr>
          <w:lang w:val="en-US"/>
        </w:rPr>
        <w:t xml:space="preserve"> – Mohamed </w:t>
      </w:r>
      <w:proofErr w:type="spellStart"/>
      <w:r w:rsidRPr="00FF7971">
        <w:rPr>
          <w:lang w:val="en-US"/>
        </w:rPr>
        <w:t>Toure</w:t>
      </w:r>
      <w:proofErr w:type="spellEnd"/>
    </w:p>
    <w:p w:rsidR="00B97542" w:rsidRPr="00FF7971" w:rsidRDefault="00FF7971">
      <w:pPr>
        <w:rPr>
          <w:lang w:val="en-US"/>
        </w:rPr>
      </w:pPr>
      <w:r w:rsidRPr="00FF7971">
        <w:rPr>
          <w:lang w:val="en-US"/>
        </w:rPr>
        <w:t>14h4</w:t>
      </w:r>
      <w:r w:rsidR="00B97542" w:rsidRPr="00FF7971">
        <w:rPr>
          <w:lang w:val="en-US"/>
        </w:rPr>
        <w:t>0 :</w:t>
      </w:r>
      <w:r w:rsidRPr="00FF7971">
        <w:rPr>
          <w:lang w:val="en-US"/>
        </w:rPr>
        <w:t xml:space="preserve"> Salim </w:t>
      </w:r>
      <w:proofErr w:type="spellStart"/>
      <w:r w:rsidRPr="00FF7971">
        <w:rPr>
          <w:lang w:val="en-US"/>
        </w:rPr>
        <w:t>Kecira</w:t>
      </w:r>
      <w:proofErr w:type="spellEnd"/>
      <w:r w:rsidRPr="00FF7971">
        <w:rPr>
          <w:lang w:val="en-US"/>
        </w:rPr>
        <w:t xml:space="preserve"> – Justin </w:t>
      </w:r>
      <w:proofErr w:type="spellStart"/>
      <w:r w:rsidR="002A7124">
        <w:rPr>
          <w:lang w:val="en-US"/>
        </w:rPr>
        <w:t>Vanc</w:t>
      </w:r>
      <w:bookmarkStart w:id="0" w:name="_GoBack"/>
      <w:bookmarkEnd w:id="0"/>
      <w:r w:rsidRPr="00FF7971">
        <w:rPr>
          <w:lang w:val="en-US"/>
        </w:rPr>
        <w:t>utsem</w:t>
      </w:r>
      <w:proofErr w:type="spellEnd"/>
    </w:p>
    <w:p w:rsidR="00B97542" w:rsidRDefault="00FF7971">
      <w:r>
        <w:t>15</w:t>
      </w:r>
      <w:r w:rsidR="00B97542">
        <w:t>h50 :</w:t>
      </w:r>
      <w:r>
        <w:t xml:space="preserve"> Julien Dave – Ghislain Muret</w:t>
      </w:r>
    </w:p>
    <w:p w:rsidR="00807708" w:rsidRDefault="00807708"/>
    <w:sectPr w:rsidR="0080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42"/>
    <w:rsid w:val="000511F3"/>
    <w:rsid w:val="002A7124"/>
    <w:rsid w:val="00515299"/>
    <w:rsid w:val="00807708"/>
    <w:rsid w:val="00A75CD0"/>
    <w:rsid w:val="00B97542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0AA10-E6F8-4FAF-B154-EF17413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6F5F2ACD.dotm</Template>
  <TotalTime>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DUBISY Françoise</dc:creator>
  <cp:keywords/>
  <dc:description/>
  <cp:lastModifiedBy>DUBISY Françoise</cp:lastModifiedBy>
  <cp:revision>4</cp:revision>
  <dcterms:created xsi:type="dcterms:W3CDTF">2016-01-18T09:55:00Z</dcterms:created>
  <dcterms:modified xsi:type="dcterms:W3CDTF">2016-01-18T10:00:00Z</dcterms:modified>
</cp:coreProperties>
</file>