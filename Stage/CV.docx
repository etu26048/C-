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05" w:rsidRDefault="0029318B" w:rsidP="005A5F62">
      <w:pPr>
        <w:pStyle w:val="Coordonnes"/>
        <w:jc w:val="left"/>
        <w:rPr>
          <w:noProof/>
        </w:rPr>
      </w:pPr>
      <w:sdt>
        <w:sdtPr>
          <w:rPr>
            <w:noProof/>
            <w:sz w:val="20"/>
          </w:rPr>
          <w:alias w:val="[Adresse postale]"/>
          <w:tag w:val="[Adresse postale]"/>
          <w:id w:val="1415969137"/>
          <w:placeholder>
            <w:docPart w:val="9A5153ECD04848258565D1578E0935D8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FD612F">
            <w:rPr>
              <w:noProof/>
              <w:sz w:val="20"/>
            </w:rPr>
            <w:t>LAZRAK YASSIN</w:t>
          </w:r>
          <w:r w:rsidR="00FD612F">
            <w:rPr>
              <w:noProof/>
              <w:sz w:val="20"/>
            </w:rPr>
            <w:br/>
            <w:t>Rue grande n°27</w:t>
          </w:r>
          <w:r w:rsidR="00FD612F">
            <w:rPr>
              <w:noProof/>
              <w:sz w:val="20"/>
            </w:rPr>
            <w:br/>
            <w:t>6951 Bande, Belgique</w:t>
          </w:r>
          <w:r w:rsidR="00FD612F">
            <w:rPr>
              <w:noProof/>
              <w:sz w:val="20"/>
            </w:rPr>
            <w:br/>
            <w:t>Né le 22/12/1995 à Marche-en-famenne</w:t>
          </w:r>
          <w:r w:rsidR="00FD612F">
            <w:rPr>
              <w:noProof/>
              <w:sz w:val="20"/>
            </w:rPr>
            <w:br/>
            <w:t>Célibataire</w:t>
          </w:r>
        </w:sdtContent>
      </w:sdt>
    </w:p>
    <w:p w:rsidR="00E52305" w:rsidRPr="00B11281" w:rsidRDefault="0029318B" w:rsidP="005A5F62">
      <w:pPr>
        <w:pStyle w:val="Coordonnes"/>
        <w:jc w:val="left"/>
        <w:rPr>
          <w:noProof/>
          <w:sz w:val="20"/>
        </w:rPr>
      </w:pPr>
      <w:sdt>
        <w:sdtPr>
          <w:rPr>
            <w:noProof/>
            <w:sz w:val="20"/>
          </w:rPr>
          <w:alias w:val="Téléphone"/>
          <w:tag w:val="Téléphone"/>
          <w:id w:val="599758962"/>
          <w:placeholder>
            <w:docPart w:val="654B12D8CF6F4789BF8FA0AA3867AD8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B61A1" w:rsidRPr="00B11281">
            <w:rPr>
              <w:noProof/>
              <w:sz w:val="20"/>
            </w:rPr>
            <w:t>0496753401</w:t>
          </w:r>
        </w:sdtContent>
      </w:sdt>
    </w:p>
    <w:sdt>
      <w:sdtPr>
        <w:rPr>
          <w:noProof/>
          <w:sz w:val="20"/>
        </w:rPr>
        <w:alias w:val="Site web"/>
        <w:tag w:val="Site web"/>
        <w:id w:val="48967594"/>
        <w:placeholder>
          <w:docPart w:val="DD1D3451AB9E4BFAA6771F6998BDB21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E52305" w:rsidRPr="00B11281" w:rsidRDefault="00AB61A1" w:rsidP="005A5F62">
          <w:pPr>
            <w:pStyle w:val="Coordonnes"/>
            <w:jc w:val="left"/>
            <w:rPr>
              <w:noProof/>
              <w:sz w:val="20"/>
            </w:rPr>
          </w:pPr>
          <w:r w:rsidRPr="00B11281">
            <w:rPr>
              <w:noProof/>
              <w:sz w:val="20"/>
            </w:rPr>
            <w:t>Permis :</w:t>
          </w:r>
          <w:r w:rsidR="005A5F62" w:rsidRPr="00B11281">
            <w:rPr>
              <w:noProof/>
              <w:sz w:val="20"/>
            </w:rPr>
            <w:t xml:space="preserve"> B</w:t>
          </w:r>
        </w:p>
      </w:sdtContent>
    </w:sdt>
    <w:sdt>
      <w:sdtPr>
        <w:rPr>
          <w:rStyle w:val="Accentuation"/>
          <w:noProof/>
          <w:sz w:val="20"/>
        </w:rPr>
        <w:alias w:val="Courrier électronique"/>
        <w:tag w:val=""/>
        <w:id w:val="1889536063"/>
        <w:placeholder>
          <w:docPart w:val="4BC533D65D454F85A60D3B84C615D952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ccentuation"/>
        </w:rPr>
      </w:sdtEndPr>
      <w:sdtContent>
        <w:p w:rsidR="00E52305" w:rsidRDefault="00AB61A1" w:rsidP="005A5F62">
          <w:pPr>
            <w:pStyle w:val="Coordonnes"/>
            <w:jc w:val="left"/>
            <w:rPr>
              <w:rStyle w:val="Accentuation"/>
              <w:noProof/>
            </w:rPr>
          </w:pPr>
          <w:r w:rsidRPr="00B11281">
            <w:rPr>
              <w:rStyle w:val="Accentuation"/>
              <w:noProof/>
              <w:sz w:val="20"/>
            </w:rPr>
            <w:t>Lazrak .yassin@hotmail.fr</w:t>
          </w:r>
        </w:p>
      </w:sdtContent>
    </w:sdt>
    <w:p w:rsidR="00E52305" w:rsidRDefault="0029318B">
      <w:pPr>
        <w:pStyle w:val="Nom"/>
        <w:rPr>
          <w:noProof/>
        </w:rPr>
      </w:pPr>
      <w:sdt>
        <w:sdtPr>
          <w:rPr>
            <w:noProof/>
            <w:lang w:val="es-ES"/>
          </w:rPr>
          <w:alias w:val="Votre Nom"/>
          <w:tag w:val=""/>
          <w:id w:val="1197042864"/>
          <w:placeholder>
            <w:docPart w:val="FD689978D9A944FFBC9170FD9AEFB0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21CEC">
            <w:rPr>
              <w:noProof/>
            </w:rPr>
            <w:t>Analyste Programmeur</w:t>
          </w:r>
        </w:sdtContent>
      </w:sdt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>
        <w:tc>
          <w:tcPr>
            <w:tcW w:w="1778" w:type="dxa"/>
          </w:tcPr>
          <w:p w:rsidR="00E52305" w:rsidRDefault="00E52305" w:rsidP="00C2774D">
            <w:pPr>
              <w:pStyle w:val="Titre1"/>
              <w:jc w:val="center"/>
              <w:rPr>
                <w:noProof/>
              </w:rPr>
            </w:pP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E52305" w:rsidRDefault="00E52305" w:rsidP="00B43C36">
            <w:pPr>
              <w:pStyle w:val="DateduCV"/>
              <w:rPr>
                <w:noProof/>
              </w:rPr>
            </w:pPr>
            <w:bookmarkStart w:id="0" w:name="_GoBack"/>
            <w:bookmarkEnd w:id="0"/>
          </w:p>
        </w:tc>
      </w:tr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Compétences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14464A" w:rsidRDefault="0013237D" w:rsidP="00A44D26">
            <w:pPr>
              <w:pStyle w:val="DateduCV"/>
              <w:rPr>
                <w:noProof/>
              </w:rPr>
            </w:pPr>
            <w:r>
              <w:rPr>
                <w:noProof/>
              </w:rPr>
              <w:t>C#</w:t>
            </w:r>
            <w:r w:rsidR="00B26522">
              <w:rPr>
                <w:noProof/>
              </w:rPr>
              <w:t xml:space="preserve">, </w:t>
            </w:r>
            <w:r w:rsidR="007931AC">
              <w:rPr>
                <w:noProof/>
              </w:rPr>
              <w:t xml:space="preserve">MySQL, </w:t>
            </w:r>
            <w:r w:rsidR="00B26522">
              <w:rPr>
                <w:noProof/>
              </w:rPr>
              <w:t>Oracle SQL, Java, C, HTML5/CSS</w:t>
            </w:r>
            <w:r>
              <w:rPr>
                <w:noProof/>
              </w:rPr>
              <w:t>, Ge</w:t>
            </w:r>
            <w:r w:rsidR="006F52F3">
              <w:rPr>
                <w:noProof/>
              </w:rPr>
              <w:t>stion de base de données, COBOL</w:t>
            </w:r>
            <w:r>
              <w:rPr>
                <w:noProof/>
              </w:rPr>
              <w:t xml:space="preserve"> , JavaScript</w:t>
            </w:r>
            <w:r w:rsidR="00FD612F">
              <w:rPr>
                <w:noProof/>
              </w:rPr>
              <w:t>, Android, PHP, Hibernate / JPA,</w:t>
            </w:r>
            <w:r w:rsidR="004D1E7C">
              <w:rPr>
                <w:noProof/>
              </w:rPr>
              <w:t xml:space="preserve"> Vaadin</w:t>
            </w:r>
            <w:r w:rsidR="00BC7AA7">
              <w:rPr>
                <w:noProof/>
              </w:rPr>
              <w:t xml:space="preserve"> Framework</w:t>
            </w:r>
            <w:r w:rsidR="004D1E7C">
              <w:rPr>
                <w:noProof/>
              </w:rPr>
              <w:t>,</w:t>
            </w:r>
            <w:r w:rsidR="00060669">
              <w:rPr>
                <w:noProof/>
              </w:rPr>
              <w:t xml:space="preserve"> </w:t>
            </w:r>
            <w:r w:rsidR="00A97959">
              <w:rPr>
                <w:noProof/>
              </w:rPr>
              <w:t>Maven, Spring, Analyse fonctionnelle</w:t>
            </w:r>
            <w:r w:rsidR="0014464A">
              <w:rPr>
                <w:noProof/>
              </w:rPr>
              <w:t>, Prolog.</w:t>
            </w:r>
          </w:p>
          <w:p w:rsidR="0014464A" w:rsidRDefault="00FD612F" w:rsidP="00A44D26">
            <w:pPr>
              <w:pStyle w:val="DateduCV"/>
              <w:rPr>
                <w:noProof/>
              </w:rPr>
            </w:pPr>
            <w:r>
              <w:rPr>
                <w:noProof/>
              </w:rPr>
              <w:t>Notions</w:t>
            </w:r>
            <w:r w:rsidR="0014464A">
              <w:rPr>
                <w:noProof/>
              </w:rPr>
              <w:t xml:space="preserve"> du serveur WebLogic</w:t>
            </w:r>
          </w:p>
        </w:tc>
      </w:tr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Exp</w:t>
            </w:r>
            <w:r w:rsidR="002B7E86" w:rsidRPr="002B7E86">
              <w:rPr>
                <w:noProof/>
              </w:rPr>
              <w:t>É</w:t>
            </w:r>
            <w:r>
              <w:rPr>
                <w:noProof/>
              </w:rPr>
              <w:t>rience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asciiTheme="majorHAnsi" w:hAnsiTheme="majorHAnsi" w:cstheme="majorHAnsi"/>
                <w:b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9161248039DD4A5DA6D92BAD6FE22D21"/>
                  </w:placeholder>
                  <w15:color w:val="C0C0C0"/>
                  <w15:repeatingSectionItem/>
                </w:sdtPr>
                <w:sdtEndPr/>
                <w:sdtContent>
                  <w:p w:rsidR="0065270C" w:rsidRPr="00AE61C3" w:rsidRDefault="00B11281" w:rsidP="0065270C">
                    <w:pPr>
                      <w:pStyle w:val="Titre2"/>
                    </w:pPr>
                    <w:r>
                      <w:t>2015 : Etudiant au home préhyr</w:t>
                    </w:r>
                  </w:p>
                  <w:p w:rsidR="0065270C" w:rsidRPr="00AE61C3" w:rsidRDefault="00B11281" w:rsidP="0065270C">
                    <w:r>
                      <w:t>Aide cuisinier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9161248039DD4A5DA6D92BAD6FE22D21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HAnsi"/>
                    <w:b/>
                  </w:rPr>
                </w:sdtEndPr>
                <w:sdtContent>
                  <w:p w:rsidR="0065270C" w:rsidRPr="00AE61C3" w:rsidRDefault="00B11281" w:rsidP="0065270C">
                    <w:pPr>
                      <w:pStyle w:val="Titre2"/>
                    </w:pPr>
                    <w:r>
                      <w:t>2014 : Etudiant au home prehyr</w:t>
                    </w:r>
                  </w:p>
                  <w:p w:rsidR="00B11281" w:rsidRDefault="00B11281" w:rsidP="00B11281">
                    <w:r>
                      <w:t>Aide cuisinier</w:t>
                    </w:r>
                  </w:p>
                  <w:p w:rsidR="00B11281" w:rsidRPr="004825C3" w:rsidRDefault="00B11281" w:rsidP="00B11281">
                    <w:pPr>
                      <w:rPr>
                        <w:rFonts w:asciiTheme="majorHAnsi" w:hAnsiTheme="majorHAnsi" w:cstheme="majorHAnsi"/>
                        <w:b/>
                      </w:rPr>
                    </w:pPr>
                    <w:r w:rsidRPr="004825C3">
                      <w:rPr>
                        <w:rFonts w:asciiTheme="majorHAnsi" w:hAnsiTheme="majorHAnsi" w:cstheme="majorHAnsi"/>
                        <w:b/>
                      </w:rPr>
                      <w:t xml:space="preserve">2013 : ETUDIANT AU HOME PREHYR </w:t>
                    </w:r>
                  </w:p>
                  <w:p w:rsidR="00B11281" w:rsidRDefault="00B11281" w:rsidP="00B11281">
                    <w:r>
                      <w:t>Aide cuisinier</w:t>
                    </w:r>
                  </w:p>
                  <w:p w:rsidR="00E52305" w:rsidRPr="004825C3" w:rsidRDefault="00B11281" w:rsidP="00B11281">
                    <w:pPr>
                      <w:rPr>
                        <w:rFonts w:asciiTheme="majorHAnsi" w:hAnsiTheme="majorHAnsi" w:cstheme="majorHAnsi"/>
                        <w:b/>
                      </w:rPr>
                    </w:pPr>
                    <w:r w:rsidRPr="004825C3">
                      <w:rPr>
                        <w:rFonts w:asciiTheme="majorHAnsi" w:hAnsiTheme="majorHAnsi" w:cstheme="majorHAnsi"/>
                        <w:b/>
                      </w:rPr>
                      <w:t>2012 : ETUDIANT AU GROTTES DE HAN</w:t>
                    </w:r>
                  </w:p>
                </w:sdtContent>
              </w:sdt>
            </w:sdtContent>
          </w:sdt>
        </w:tc>
      </w:tr>
      <w:tr w:rsidR="00E52305">
        <w:tc>
          <w:tcPr>
            <w:tcW w:w="1778" w:type="dxa"/>
          </w:tcPr>
          <w:p w:rsidR="00E52305" w:rsidRDefault="001257B1">
            <w:pPr>
              <w:pStyle w:val="Titre1"/>
              <w:rPr>
                <w:noProof/>
              </w:rPr>
            </w:pPr>
            <w:r>
              <w:rPr>
                <w:noProof/>
              </w:rPr>
              <w:t>Formation</w:t>
            </w:r>
            <w:r w:rsidR="00324364">
              <w:rPr>
                <w:noProof/>
              </w:rPr>
              <w:t>s</w:t>
            </w:r>
          </w:p>
        </w:tc>
        <w:tc>
          <w:tcPr>
            <w:tcW w:w="472" w:type="dxa"/>
          </w:tcPr>
          <w:p w:rsidR="00E52305" w:rsidRPr="00BC093E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EastAsia" w:cstheme="majorHAnsi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eastAsiaTheme="minorEastAsia" w:cstheme="majorHAnsi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D4A0EFEAC81E4CA7AB2378EF0F54E1F1"/>
                  </w:placeholder>
                  <w15:repeatingSectionItem/>
                </w:sdtPr>
                <w:sdtEndPr>
                  <w:rPr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5F3821" w:rsidRPr="005F3821" w:rsidRDefault="00DB4D5C" w:rsidP="005F3821">
                    <w:pPr>
                      <w:pStyle w:val="Titre2"/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2017 : Stagiaire en tant qu’</w:t>
                    </w:r>
                    <w:r w:rsidR="003A6884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analys</w:t>
                    </w:r>
                    <w:r w:rsidR="00641036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t</w:t>
                    </w:r>
                    <w:r w:rsidR="003A6884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e développeur</w:t>
                    </w:r>
                    <w:r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chez OSCARS S.A</w:t>
                    </w:r>
                    <w:r w:rsidR="00D45C94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, Andenne</w:t>
                    </w:r>
                  </w:p>
                  <w:p w:rsidR="00BC093E" w:rsidRPr="00BC093E" w:rsidRDefault="00BC093E" w:rsidP="0013237D">
                    <w:pPr>
                      <w:pStyle w:val="Titre2"/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BC093E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2016</w:t>
                    </w:r>
                    <w:r w:rsidR="00715801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Pr="00BC093E">
                      <w:rPr>
                        <w:rFonts w:eastAsiaTheme="minorEastAsia" w:cstheme="majorHAns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: 3 EME BACCALAUREAT EN INFORMATIQUE DE GESTION, HENALLUX</w:t>
                    </w:r>
                  </w:p>
                  <w:p w:rsidR="00E52305" w:rsidRPr="00BC093E" w:rsidRDefault="0013237D" w:rsidP="0013237D">
                    <w:pPr>
                      <w:pStyle w:val="Titre2"/>
                    </w:pPr>
                    <w:r w:rsidRPr="00BC093E">
                      <w:rPr>
                        <w:rFonts w:cstheme="majorHAnsi"/>
                      </w:rPr>
                      <w:t>2013 : diplôme d’etude supérieur remis à l’institut Saint-laurent, marche-en-famenne</w:t>
                    </w:r>
                  </w:p>
                </w:sdtContent>
              </w:sdt>
            </w:sdtContent>
          </w:sdt>
        </w:tc>
      </w:tr>
      <w:tr w:rsidR="00E52305">
        <w:tc>
          <w:tcPr>
            <w:tcW w:w="1778" w:type="dxa"/>
          </w:tcPr>
          <w:p w:rsidR="00E52305" w:rsidRDefault="00622A52">
            <w:pPr>
              <w:pStyle w:val="Titre1"/>
              <w:rPr>
                <w:noProof/>
              </w:rPr>
            </w:pPr>
            <w:r>
              <w:rPr>
                <w:noProof/>
              </w:rPr>
              <w:t>Langues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E52305" w:rsidRDefault="00395031" w:rsidP="0013237D">
            <w:pPr>
              <w:pStyle w:val="DateduCV"/>
              <w:ind w:right="582"/>
              <w:rPr>
                <w:noProof/>
              </w:rPr>
            </w:pPr>
            <w:r>
              <w:rPr>
                <w:noProof/>
              </w:rPr>
              <w:t>Anglais (</w:t>
            </w:r>
            <w:r w:rsidR="0013237D">
              <w:rPr>
                <w:noProof/>
              </w:rPr>
              <w:t>lecture, oral, écriture)</w:t>
            </w:r>
          </w:p>
          <w:p w:rsidR="0013237D" w:rsidRDefault="0013237D" w:rsidP="0013237D">
            <w:pPr>
              <w:pStyle w:val="DateduCV"/>
              <w:ind w:right="582"/>
              <w:rPr>
                <w:noProof/>
              </w:rPr>
            </w:pPr>
            <w:r>
              <w:rPr>
                <w:noProof/>
              </w:rPr>
              <w:t>Allemand</w:t>
            </w:r>
            <w:r w:rsidR="00395031">
              <w:rPr>
                <w:noProof/>
              </w:rPr>
              <w:t xml:space="preserve"> </w:t>
            </w:r>
            <w:r>
              <w:rPr>
                <w:noProof/>
              </w:rPr>
              <w:t>(basique)</w:t>
            </w:r>
          </w:p>
        </w:tc>
      </w:tr>
      <w:tr w:rsidR="00E52305">
        <w:tc>
          <w:tcPr>
            <w:tcW w:w="1778" w:type="dxa"/>
          </w:tcPr>
          <w:p w:rsidR="00E52305" w:rsidRDefault="00622A52">
            <w:pPr>
              <w:pStyle w:val="Titre1"/>
              <w:rPr>
                <w:noProof/>
              </w:rPr>
            </w:pPr>
            <w:r>
              <w:rPr>
                <w:noProof/>
              </w:rPr>
              <w:t>Hobby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13237D" w:rsidRDefault="0013237D" w:rsidP="0013237D">
            <w:pPr>
              <w:pStyle w:val="DateduCV"/>
              <w:rPr>
                <w:noProof/>
              </w:rPr>
            </w:pPr>
            <w:r>
              <w:rPr>
                <w:noProof/>
              </w:rPr>
              <w:t>Jeux en ligne</w:t>
            </w:r>
          </w:p>
          <w:p w:rsidR="0085322E" w:rsidRDefault="002355C1" w:rsidP="0013237D">
            <w:pPr>
              <w:pStyle w:val="DateduCV"/>
              <w:rPr>
                <w:noProof/>
              </w:rPr>
            </w:pPr>
            <w:r>
              <w:rPr>
                <w:noProof/>
              </w:rPr>
              <w:t>Documentaion informatique</w:t>
            </w:r>
          </w:p>
          <w:p w:rsidR="00FD612F" w:rsidRDefault="00FD612F" w:rsidP="0013237D">
            <w:pPr>
              <w:pStyle w:val="DateduCV"/>
              <w:rPr>
                <w:noProof/>
              </w:rPr>
            </w:pPr>
            <w:r>
              <w:rPr>
                <w:noProof/>
              </w:rPr>
              <w:t>Technologies</w:t>
            </w:r>
          </w:p>
          <w:p w:rsidR="007A1133" w:rsidRDefault="007A1133" w:rsidP="0013237D">
            <w:pPr>
              <w:pStyle w:val="DateduCV"/>
              <w:rPr>
                <w:noProof/>
              </w:rPr>
            </w:pPr>
          </w:p>
        </w:tc>
      </w:tr>
    </w:tbl>
    <w:p w:rsidR="00E52305" w:rsidRDefault="00E52305" w:rsidP="00052C66"/>
    <w:sectPr w:rsidR="00E52305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18B" w:rsidRDefault="0029318B">
      <w:pPr>
        <w:spacing w:before="0" w:after="0" w:line="240" w:lineRule="auto"/>
      </w:pPr>
      <w:r>
        <w:separator/>
      </w:r>
    </w:p>
  </w:endnote>
  <w:endnote w:type="continuationSeparator" w:id="0">
    <w:p w:rsidR="0029318B" w:rsidRDefault="002931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4825C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18B" w:rsidRDefault="0029318B">
      <w:pPr>
        <w:spacing w:before="0" w:after="0" w:line="240" w:lineRule="auto"/>
      </w:pPr>
      <w:r>
        <w:separator/>
      </w:r>
    </w:p>
  </w:footnote>
  <w:footnote w:type="continuationSeparator" w:id="0">
    <w:p w:rsidR="0029318B" w:rsidRDefault="0029318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A1"/>
    <w:rsid w:val="000355FA"/>
    <w:rsid w:val="000400CC"/>
    <w:rsid w:val="00052C66"/>
    <w:rsid w:val="00060669"/>
    <w:rsid w:val="00120A7A"/>
    <w:rsid w:val="001257B1"/>
    <w:rsid w:val="0013237D"/>
    <w:rsid w:val="0014464A"/>
    <w:rsid w:val="00221CEC"/>
    <w:rsid w:val="00227720"/>
    <w:rsid w:val="002355C1"/>
    <w:rsid w:val="0029318B"/>
    <w:rsid w:val="002A22EB"/>
    <w:rsid w:val="002B7E86"/>
    <w:rsid w:val="00315A7A"/>
    <w:rsid w:val="00324364"/>
    <w:rsid w:val="00395031"/>
    <w:rsid w:val="003A6884"/>
    <w:rsid w:val="003B216E"/>
    <w:rsid w:val="004825C3"/>
    <w:rsid w:val="004D1E7C"/>
    <w:rsid w:val="004F6BE6"/>
    <w:rsid w:val="005A5F62"/>
    <w:rsid w:val="005B7173"/>
    <w:rsid w:val="005F3821"/>
    <w:rsid w:val="005F45A6"/>
    <w:rsid w:val="00622A52"/>
    <w:rsid w:val="00633A46"/>
    <w:rsid w:val="00640B71"/>
    <w:rsid w:val="00641036"/>
    <w:rsid w:val="0065270C"/>
    <w:rsid w:val="006A53A4"/>
    <w:rsid w:val="006F52F3"/>
    <w:rsid w:val="00715801"/>
    <w:rsid w:val="00717DE0"/>
    <w:rsid w:val="007931AC"/>
    <w:rsid w:val="007A1133"/>
    <w:rsid w:val="007A6935"/>
    <w:rsid w:val="008220A1"/>
    <w:rsid w:val="00842FD9"/>
    <w:rsid w:val="0085322E"/>
    <w:rsid w:val="0085577A"/>
    <w:rsid w:val="008A641D"/>
    <w:rsid w:val="008E7825"/>
    <w:rsid w:val="008F480A"/>
    <w:rsid w:val="00900057"/>
    <w:rsid w:val="009615C5"/>
    <w:rsid w:val="009B6E25"/>
    <w:rsid w:val="00A16A1E"/>
    <w:rsid w:val="00A20821"/>
    <w:rsid w:val="00A44D26"/>
    <w:rsid w:val="00A6255B"/>
    <w:rsid w:val="00A97959"/>
    <w:rsid w:val="00AB61A1"/>
    <w:rsid w:val="00B11281"/>
    <w:rsid w:val="00B17066"/>
    <w:rsid w:val="00B26522"/>
    <w:rsid w:val="00B35960"/>
    <w:rsid w:val="00B43C36"/>
    <w:rsid w:val="00B70CCD"/>
    <w:rsid w:val="00BC093E"/>
    <w:rsid w:val="00BC7AA7"/>
    <w:rsid w:val="00C2774D"/>
    <w:rsid w:val="00C51108"/>
    <w:rsid w:val="00C7644F"/>
    <w:rsid w:val="00D02742"/>
    <w:rsid w:val="00D45C94"/>
    <w:rsid w:val="00DB4D5C"/>
    <w:rsid w:val="00E52305"/>
    <w:rsid w:val="00E542DC"/>
    <w:rsid w:val="00E5478F"/>
    <w:rsid w:val="00E756F4"/>
    <w:rsid w:val="00EA2A8E"/>
    <w:rsid w:val="00EA4765"/>
    <w:rsid w:val="00EA5323"/>
    <w:rsid w:val="00FA21BE"/>
    <w:rsid w:val="00FA60F6"/>
    <w:rsid w:val="00F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35E805-2F4A-42B9-94A2-52663441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-\AppData\Roaming\Microsoft\Templates\C.V.%20(Intempor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5153ECD04848258565D1578E0935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69BA1-BDFC-44F9-8EA0-634692B78666}"/>
      </w:docPartPr>
      <w:docPartBody>
        <w:p w:rsidR="00DB5E25" w:rsidRDefault="00AC6881">
          <w:pPr>
            <w:pStyle w:val="9A5153ECD04848258565D1578E0935D8"/>
          </w:pPr>
          <w:r>
            <w:rPr>
              <w:noProof/>
            </w:rPr>
            <w:t>[Adresse postale]</w:t>
          </w:r>
        </w:p>
      </w:docPartBody>
    </w:docPart>
    <w:docPart>
      <w:docPartPr>
        <w:name w:val="654B12D8CF6F4789BF8FA0AA3867AD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C2E007-1832-4D4D-A1A3-DA29305C78D2}"/>
      </w:docPartPr>
      <w:docPartBody>
        <w:p w:rsidR="00DB5E25" w:rsidRDefault="00AC6881">
          <w:pPr>
            <w:pStyle w:val="654B12D8CF6F4789BF8FA0AA3867AD8C"/>
          </w:pPr>
          <w:r>
            <w:rPr>
              <w:noProof/>
            </w:rPr>
            <w:t>[Téléphone]</w:t>
          </w:r>
        </w:p>
      </w:docPartBody>
    </w:docPart>
    <w:docPart>
      <w:docPartPr>
        <w:name w:val="DD1D3451AB9E4BFAA6771F6998BDB2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8FD28E-BB4B-40EA-90BF-AD2AA7BD5B28}"/>
      </w:docPartPr>
      <w:docPartBody>
        <w:p w:rsidR="00DB5E25" w:rsidRDefault="00AC6881">
          <w:pPr>
            <w:pStyle w:val="DD1D3451AB9E4BFAA6771F6998BDB21E"/>
          </w:pPr>
          <w:r>
            <w:rPr>
              <w:noProof/>
            </w:rPr>
            <w:t>[Site web]</w:t>
          </w:r>
        </w:p>
      </w:docPartBody>
    </w:docPart>
    <w:docPart>
      <w:docPartPr>
        <w:name w:val="4BC533D65D454F85A60D3B84C615D9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148F97-C7AD-4CD7-9422-39367DC857F9}"/>
      </w:docPartPr>
      <w:docPartBody>
        <w:p w:rsidR="00DB5E25" w:rsidRDefault="00AC6881">
          <w:pPr>
            <w:pStyle w:val="4BC533D65D454F85A60D3B84C615D952"/>
          </w:pPr>
          <w:r>
            <w:rPr>
              <w:rStyle w:val="Accentuation"/>
              <w:noProof/>
            </w:rPr>
            <w:t>[Courrier électronique]</w:t>
          </w:r>
        </w:p>
      </w:docPartBody>
    </w:docPart>
    <w:docPart>
      <w:docPartPr>
        <w:name w:val="FD689978D9A944FFBC9170FD9AEFB0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9975EE-8CEA-433F-BBA8-0F8A3DCE9446}"/>
      </w:docPartPr>
      <w:docPartBody>
        <w:p w:rsidR="00DB5E25" w:rsidRDefault="00AC6881">
          <w:pPr>
            <w:pStyle w:val="FD689978D9A944FFBC9170FD9AEFB038"/>
          </w:pPr>
          <w:r>
            <w:rPr>
              <w:noProof/>
            </w:rPr>
            <w:t>[Votre nom]</w:t>
          </w:r>
        </w:p>
      </w:docPartBody>
    </w:docPart>
    <w:docPart>
      <w:docPartPr>
        <w:name w:val="9161248039DD4A5DA6D92BAD6FE22D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612CE-56AA-4E87-BD10-445102D93447}"/>
      </w:docPartPr>
      <w:docPartBody>
        <w:p w:rsidR="00DB5E25" w:rsidRDefault="00AC6881">
          <w:pPr>
            <w:pStyle w:val="9161248039DD4A5DA6D92BAD6FE22D21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A0EFEAC81E4CA7AB2378EF0F54E1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F23D82-BF30-4657-80BC-D08D4256DE36}"/>
      </w:docPartPr>
      <w:docPartBody>
        <w:p w:rsidR="00DB5E25" w:rsidRDefault="00AC6881">
          <w:pPr>
            <w:pStyle w:val="D4A0EFEAC81E4CA7AB2378EF0F54E1F1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6C"/>
    <w:rsid w:val="005270C2"/>
    <w:rsid w:val="00552419"/>
    <w:rsid w:val="0070413E"/>
    <w:rsid w:val="009E13AB"/>
    <w:rsid w:val="00AC6881"/>
    <w:rsid w:val="00AF770A"/>
    <w:rsid w:val="00C81E70"/>
    <w:rsid w:val="00D3236C"/>
    <w:rsid w:val="00D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A5153ECD04848258565D1578E0935D8">
    <w:name w:val="9A5153ECD04848258565D1578E0935D8"/>
  </w:style>
  <w:style w:type="paragraph" w:customStyle="1" w:styleId="2DFB4C9AAA384225B276AF04EEAA2A98">
    <w:name w:val="2DFB4C9AAA384225B276AF04EEAA2A98"/>
  </w:style>
  <w:style w:type="paragraph" w:customStyle="1" w:styleId="654B12D8CF6F4789BF8FA0AA3867AD8C">
    <w:name w:val="654B12D8CF6F4789BF8FA0AA3867AD8C"/>
  </w:style>
  <w:style w:type="paragraph" w:customStyle="1" w:styleId="DD1D3451AB9E4BFAA6771F6998BDB21E">
    <w:name w:val="DD1D3451AB9E4BFAA6771F6998BDB21E"/>
  </w:style>
  <w:style w:type="character" w:styleId="Accentuation">
    <w:name w:val="Emphasis"/>
    <w:basedOn w:val="Policepardfaut"/>
    <w:uiPriority w:val="2"/>
    <w:unhideWhenUsed/>
    <w:qFormat/>
    <w:rPr>
      <w:color w:val="5B9BD5" w:themeColor="accent1"/>
    </w:rPr>
  </w:style>
  <w:style w:type="paragraph" w:customStyle="1" w:styleId="4BC533D65D454F85A60D3B84C615D952">
    <w:name w:val="4BC533D65D454F85A60D3B84C615D952"/>
  </w:style>
  <w:style w:type="paragraph" w:customStyle="1" w:styleId="FD689978D9A944FFBC9170FD9AEFB038">
    <w:name w:val="FD689978D9A944FFBC9170FD9AEFB038"/>
  </w:style>
  <w:style w:type="paragraph" w:customStyle="1" w:styleId="CD1E00DC249140E58CE7B153FDF1EA6E">
    <w:name w:val="CD1E00DC249140E58CE7B153FDF1EA6E"/>
  </w:style>
  <w:style w:type="paragraph" w:customStyle="1" w:styleId="DateduCV">
    <w:name w:val="Date du C.V.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028C052A66F14D1DA15E0A98D05A18E6">
    <w:name w:val="028C052A66F14D1DA15E0A98D05A18E6"/>
  </w:style>
  <w:style w:type="character" w:styleId="Textedelespacerserv">
    <w:name w:val="Placeholder Text"/>
    <w:basedOn w:val="Policepardfaut"/>
    <w:uiPriority w:val="99"/>
    <w:semiHidden/>
    <w:rsid w:val="00D3236C"/>
    <w:rPr>
      <w:color w:val="808080"/>
    </w:rPr>
  </w:style>
  <w:style w:type="paragraph" w:customStyle="1" w:styleId="9161248039DD4A5DA6D92BAD6FE22D21">
    <w:name w:val="9161248039DD4A5DA6D92BAD6FE22D21"/>
  </w:style>
  <w:style w:type="paragraph" w:customStyle="1" w:styleId="612CCB31D705478DA9D5F8FFA4B007E0">
    <w:name w:val="612CCB31D705478DA9D5F8FFA4B007E0"/>
  </w:style>
  <w:style w:type="paragraph" w:customStyle="1" w:styleId="2EDF02C157CC45F0819168E0BBF825D8">
    <w:name w:val="2EDF02C157CC45F0819168E0BBF825D8"/>
  </w:style>
  <w:style w:type="paragraph" w:customStyle="1" w:styleId="B0704452EC9D45ED81C395023054D145">
    <w:name w:val="B0704452EC9D45ED81C395023054D145"/>
  </w:style>
  <w:style w:type="paragraph" w:customStyle="1" w:styleId="D4A0EFEAC81E4CA7AB2378EF0F54E1F1">
    <w:name w:val="D4A0EFEAC81E4CA7AB2378EF0F54E1F1"/>
  </w:style>
  <w:style w:type="paragraph" w:customStyle="1" w:styleId="8F06DF980199480EA2AD945AEFE02215">
    <w:name w:val="8F06DF980199480EA2AD945AEFE02215"/>
  </w:style>
  <w:style w:type="paragraph" w:customStyle="1" w:styleId="DABEBDFCF8F6437B996A0D263B7F8A71">
    <w:name w:val="DABEBDFCF8F6437B996A0D263B7F8A71"/>
  </w:style>
  <w:style w:type="paragraph" w:customStyle="1" w:styleId="0D7D317F1F914452943A920D94308F80">
    <w:name w:val="0D7D317F1F914452943A920D94308F80"/>
  </w:style>
  <w:style w:type="paragraph" w:customStyle="1" w:styleId="5E22257A43BA45C7A56E724931492E0E">
    <w:name w:val="5E22257A43BA45C7A56E724931492E0E"/>
  </w:style>
  <w:style w:type="paragraph" w:customStyle="1" w:styleId="E0FF58BC8B264999903955EA8CB99A53">
    <w:name w:val="E0FF58BC8B264999903955EA8CB99A53"/>
  </w:style>
  <w:style w:type="paragraph" w:customStyle="1" w:styleId="9270A1039E1A40AD837A05375C279AF6">
    <w:name w:val="9270A1039E1A40AD837A05375C279AF6"/>
  </w:style>
  <w:style w:type="paragraph" w:customStyle="1" w:styleId="6C99F96BD5B34DE0892B3B5D61B14A10">
    <w:name w:val="6C99F96BD5B34DE0892B3B5D61B14A10"/>
  </w:style>
  <w:style w:type="paragraph" w:customStyle="1" w:styleId="7FADA926B97A4AB8977CE301349F832A">
    <w:name w:val="7FADA926B97A4AB8977CE301349F832A"/>
  </w:style>
  <w:style w:type="paragraph" w:customStyle="1" w:styleId="3B6DF718D461427EB7B8F4BE0B1EECFE">
    <w:name w:val="3B6DF718D461427EB7B8F4BE0B1EECFE"/>
    <w:rsid w:val="00D32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LAZRAK YASSIN
Rue grande n°27
6951 Bande, Belgique
Né le 22/12/1995 à Marche-en-famenne
Célibataire</CompanyAddress>
  <CompanyPhone>0496753401</CompanyPhone>
  <CompanyFax/>
  <CompanyEmail>Lazrak .yassin@hotmail.fr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LocComments xmlns="6d93d202-47fc-4405-873a-cab67cc5f1b2" xsi:nil="true"/>
    <MarketSpecific xmlns="6d93d202-47fc-4405-873a-cab67cc5f1b2">false</MarketSpecific>
    <ApprovalStatus xmlns="6d93d202-47fc-4405-873a-cab67cc5f1b2">InProgress</ApprovalStatus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SourceTitle xmlns="6d93d202-47fc-4405-873a-cab67cc5f1b2" xsi:nil="true"/>
    <OpenTemplate xmlns="6d93d202-47fc-4405-873a-cab67cc5f1b2">true</OpenTemplate>
    <APEditor xmlns="6d93d202-47fc-4405-873a-cab67cc5f1b2">
      <UserInfo>
        <DisplayName/>
        <AccountId xsi:nil="true"/>
        <AccountType/>
      </UserInfo>
    </APEditor>
    <UALocComments xmlns="6d93d202-47fc-4405-873a-cab67cc5f1b2" xsi:nil="true"/>
    <ParentAssetId xmlns="6d93d202-47fc-4405-873a-cab67cc5f1b2" xsi:nil="true"/>
    <PublishStatusLookup xmlns="6d93d202-47fc-4405-873a-cab67cc5f1b2">
      <Value>455884</Value>
      <Value>455885</Value>
    </PublishStatusLookup>
    <FeatureTagsTaxHTField0 xmlns="6d93d202-47fc-4405-873a-cab67cc5f1b2">
      <Terms xmlns="http://schemas.microsoft.com/office/infopath/2007/PartnerControls"/>
    </FeatureTagsTaxHTField0>
    <IntlLangReviewDate xmlns="6d93d202-47fc-4405-873a-cab67cc5f1b2" xsi:nil="true"/>
    <Providers xmlns="6d93d202-47fc-4405-873a-cab67cc5f1b2" xsi:nil="true"/>
    <MachineTranslated xmlns="6d93d202-47fc-4405-873a-cab67cc5f1b2">false</MachineTranslated>
    <OriginalSourceMarket xmlns="6d93d202-47fc-4405-873a-cab67cc5f1b2">english</OriginalSourceMarket>
    <APDescription xmlns="6d93d202-47fc-4405-873a-cab67cc5f1b2">Use this clean and elegant resume for a professional look. Accompany it with a cover letter from the Timeless design set to make a great impression.
</APDescription>
    <TPInstallLocation xmlns="6d93d202-47fc-4405-873a-cab67cc5f1b2" xsi:nil="true"/>
    <ContentItem xmlns="6d93d202-47fc-4405-873a-cab67cc5f1b2" xsi:nil="true"/>
    <ClipArtFilename xmlns="6d93d202-47fc-4405-873a-cab67cc5f1b2" xsi:nil="true"/>
    <PublishTargets xmlns="6d93d202-47fc-4405-873a-cab67cc5f1b2">OfficeOnlineVNext</PublishTargets>
    <TimesCloned xmlns="6d93d202-47fc-4405-873a-cab67cc5f1b2" xsi:nil="true"/>
    <FriendlyTitle xmlns="6d93d202-47fc-4405-873a-cab67cc5f1b2" xsi:nil="true"/>
    <AcquiredFrom xmlns="6d93d202-47fc-4405-873a-cab67cc5f1b2">Internal MS</AcquiredFrom>
    <AssetStart xmlns="6d93d202-47fc-4405-873a-cab67cc5f1b2">2012-03-08T00:28:00+00:00</AssetStart>
    <Provider xmlns="6d93d202-47fc-4405-873a-cab67cc5f1b2" xsi:nil="true"/>
    <LastHandOff xmlns="6d93d202-47fc-4405-873a-cab67cc5f1b2" xsi:nil="true"/>
    <TPClientViewer xmlns="6d93d202-47fc-4405-873a-cab67cc5f1b2" xsi:nil="true"/>
    <UACurrentWords xmlns="6d93d202-47fc-4405-873a-cab67cc5f1b2" xsi:nil="true"/>
    <ArtSampleDocs xmlns="6d93d202-47fc-4405-873a-cab67cc5f1b2" xsi:nil="true"/>
    <UALocRecommendation xmlns="6d93d202-47fc-4405-873a-cab67cc5f1b2">Localize</UALocRecommendation>
    <Manag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VoteCount xmlns="6d93d202-47fc-4405-873a-cab67cc5f1b2" xsi:nil="true"/>
    <OOCacheId xmlns="6d93d202-47fc-4405-873a-cab67cc5f1b2" xsi:nil="true"/>
    <InternalTagsTaxHTField0 xmlns="6d93d202-47fc-4405-873a-cab67cc5f1b2">
      <Terms xmlns="http://schemas.microsoft.com/office/infopath/2007/PartnerControls"/>
    </InternalTagsTaxHTField0>
    <AssetExpire xmlns="6d93d202-47fc-4405-873a-cab67cc5f1b2">2029-01-01T08:00:00+00:00</AssetExpire>
    <CSXSubmissionMarket xmlns="6d93d202-47fc-4405-873a-cab67cc5f1b2" xsi:nil="true"/>
    <DSATActionTaken xmlns="6d93d202-47fc-4405-873a-cab67cc5f1b2" xsi:nil="true"/>
    <TPExecutable xmlns="6d93d202-47fc-4405-873a-cab67cc5f1b2" xsi:nil="true"/>
    <SubmitterId xmlns="6d93d202-47fc-4405-873a-cab67cc5f1b2" xsi:nil="true"/>
    <EditorialTags xmlns="6d93d202-47fc-4405-873a-cab67cc5f1b2" xsi:nil="true"/>
    <AssetType xmlns="6d93d202-47fc-4405-873a-cab67cc5f1b2">TP</AssetType>
    <CSXSubmissionDate xmlns="6d93d202-47fc-4405-873a-cab67cc5f1b2" xsi:nil="true"/>
    <CSXUpdate xmlns="6d93d202-47fc-4405-873a-cab67cc5f1b2">false</CSXUpdate>
    <ApprovalLog xmlns="6d93d202-47fc-4405-873a-cab67cc5f1b2" xsi:nil="true"/>
    <BugNumber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RecommendationsModifier xmlns="6d93d202-47fc-4405-873a-cab67cc5f1b2">1000</RecommendationsModifier>
    <Component xmlns="64acb2c5-0a2b-4bda-bd34-58e36cbb80d2" xsi:nil="true"/>
    <Description0 xmlns="64acb2c5-0a2b-4bda-bd34-58e36cbb80d2" xsi:nil="true"/>
    <AssetId xmlns="6d93d202-47fc-4405-873a-cab67cc5f1b2">TP102835054</AssetId>
    <TPApplication xmlns="6d93d202-47fc-4405-873a-cab67cc5f1b2" xsi:nil="true"/>
    <TPLaunchHelpLink xmlns="6d93d202-47fc-4405-873a-cab67cc5f1b2" xsi:nil="true"/>
    <PolicheckWords xmlns="6d93d202-47fc-4405-873a-cab67cc5f1b2" xsi:nil="true"/>
    <IntlLocPriority xmlns="6d93d202-47fc-4405-873a-cab67cc5f1b2" xsi:nil="true"/>
    <CrawlForDependencies xmlns="6d93d202-47fc-4405-873a-cab67cc5f1b2">false</CrawlForDependencies>
    <IntlLangReviewer xmlns="6d93d202-47fc-4405-873a-cab67cc5f1b2" xsi:nil="true"/>
    <HandoffToMSDN xmlns="6d93d202-47fc-4405-873a-cab67cc5f1b2" xsi:nil="true"/>
    <PlannedPubDate xmlns="6d93d202-47fc-4405-873a-cab67cc5f1b2" xsi:nil="true"/>
    <TrustLevel xmlns="6d93d202-47fc-4405-873a-cab67cc5f1b2">1 Microsoft Managed Content</TrustLevel>
    <LocLastLocAttemptVersionLookup xmlns="6d93d202-47fc-4405-873a-cab67cc5f1b2">827850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TaxCatchAll xmlns="6d93d202-47fc-4405-873a-cab67cc5f1b2"/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LocMarketGroupTiers2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REDMOND\sheilad</DisplayName>
        <AccountId>81</AccountId>
        <AccountType/>
      </UserInfo>
    </APAuthor>
    <LocManualTestRequired xmlns="6d93d202-47fc-4405-873a-cab67cc5f1b2">false</LocManualTestRequired>
    <EditorialStatus xmlns="6d93d202-47fc-4405-873a-cab67cc5f1b2">Complete</EditorialStatus>
    <TPLaunchHelpLinkType xmlns="6d93d202-47fc-4405-873a-cab67cc5f1b2">Template</TPLaunchHelpLinkType>
    <OriginalRelease xmlns="6d93d202-47fc-4405-873a-cab67cc5f1b2">15</OriginalRelease>
    <LastModifiedDateTime xmlns="6d93d202-47fc-4405-873a-cab67cc5f1b2" xsi:nil="true"/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</documentManagement>
</p:properti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842F57-A15A-4113-AEED-A8ACAFA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02DC7-857C-4B95-A627-FBA1109C632C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(Intemporel).dotx</Template>
  <TotalTime>37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Analyste Programmeur</dc:creator>
  <cp:keywords>Permis : B</cp:keywords>
  <cp:lastModifiedBy>yassin lazrak</cp:lastModifiedBy>
  <cp:revision>46</cp:revision>
  <cp:lastPrinted>2016-10-06T17:34:00Z</cp:lastPrinted>
  <dcterms:created xsi:type="dcterms:W3CDTF">2016-10-06T16:58:00Z</dcterms:created>
  <dcterms:modified xsi:type="dcterms:W3CDTF">2017-04-18T08:40:00Z</dcterms:modified>
  <cp:category>Né le 22 /12/1995 à Marche-en-famenne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9262200</vt:r8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Applications">
    <vt:lpwstr/>
  </property>
</Properties>
</file>