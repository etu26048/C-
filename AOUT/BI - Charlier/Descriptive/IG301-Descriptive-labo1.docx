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74" w:rsidRDefault="00532BE5" w:rsidP="00532BE5">
      <w:pPr>
        <w:pStyle w:val="Title"/>
        <w:jc w:val="center"/>
      </w:pPr>
      <w:r>
        <w:t>S</w:t>
      </w:r>
      <w:r w:rsidR="00D7622C">
        <w:t>tatistique descriptive</w:t>
      </w:r>
    </w:p>
    <w:p w:rsidR="00D7622C" w:rsidRDefault="00D7622C"/>
    <w:p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:rsidR="00953722" w:rsidRDefault="00953722" w:rsidP="00953722">
      <w:pPr>
        <w:pStyle w:val="ListParagraph"/>
        <w:numPr>
          <w:ilvl w:val="0"/>
          <w:numId w:val="2"/>
        </w:numPr>
      </w:pPr>
      <w:r>
        <w:t>Prenez un jeu de données à l’adresse suivante :</w:t>
      </w:r>
      <w:r>
        <w:br/>
      </w:r>
      <w:hyperlink r:id="rId5" w:history="1">
        <w:r w:rsidRPr="001F2B08">
          <w:rPr>
            <w:rStyle w:val="Hyperlink"/>
          </w:rPr>
          <w:t>http://data.gov.be/fr/dataset/99a3c78426431dc96a350fa6f220b9a80951f622</w:t>
        </w:r>
      </w:hyperlink>
    </w:p>
    <w:p w:rsidR="00D7622C" w:rsidRDefault="00532BE5" w:rsidP="00953722">
      <w:pPr>
        <w:pStyle w:val="ListParagraph"/>
      </w:pPr>
      <w:r>
        <w:t xml:space="preserve"> </w:t>
      </w:r>
    </w:p>
    <w:p w:rsidR="00532BE5" w:rsidRDefault="00532BE5" w:rsidP="00D40E37">
      <w:pPr>
        <w:pStyle w:val="ListParagraph"/>
        <w:numPr>
          <w:ilvl w:val="0"/>
          <w:numId w:val="2"/>
        </w:numPr>
      </w:pPr>
      <w:r>
        <w:t xml:space="preserve">Dans un document </w:t>
      </w:r>
      <w:proofErr w:type="spellStart"/>
      <w:r>
        <w:t>word</w:t>
      </w:r>
      <w:proofErr w:type="spellEnd"/>
      <w:r>
        <w:t>, précisez</w:t>
      </w:r>
    </w:p>
    <w:p w:rsidR="00532BE5" w:rsidRDefault="00532BE5" w:rsidP="00532BE5">
      <w:pPr>
        <w:pStyle w:val="ListParagraph"/>
        <w:numPr>
          <w:ilvl w:val="1"/>
          <w:numId w:val="2"/>
        </w:numPr>
      </w:pPr>
      <w:r>
        <w:t xml:space="preserve">la source des données + date de recensement des données </w:t>
      </w:r>
    </w:p>
    <w:p w:rsidR="00D7622C" w:rsidRDefault="00532BE5" w:rsidP="00532BE5">
      <w:pPr>
        <w:pStyle w:val="ListParagraph"/>
        <w:numPr>
          <w:ilvl w:val="1"/>
          <w:numId w:val="2"/>
        </w:numPr>
      </w:pPr>
      <w:r>
        <w:t>ce que représentent les données (avec les unités éventuelles)</w:t>
      </w:r>
    </w:p>
    <w:p w:rsidR="00532BE5" w:rsidRDefault="00532BE5" w:rsidP="00532BE5">
      <w:pPr>
        <w:pStyle w:val="ListParagraph"/>
        <w:numPr>
          <w:ilvl w:val="0"/>
          <w:numId w:val="2"/>
        </w:numPr>
      </w:pPr>
      <w:r>
        <w:t xml:space="preserve">Dans R, </w:t>
      </w:r>
    </w:p>
    <w:p w:rsidR="00532BE5" w:rsidRDefault="00532BE5" w:rsidP="00532BE5">
      <w:pPr>
        <w:pStyle w:val="ListParagraph"/>
        <w:numPr>
          <w:ilvl w:val="1"/>
          <w:numId w:val="2"/>
        </w:numPr>
      </w:pPr>
      <w:r>
        <w:t>importez les données et visualisez-les</w:t>
      </w:r>
    </w:p>
    <w:p w:rsidR="00532BE5" w:rsidRDefault="00532BE5" w:rsidP="00532BE5">
      <w:pPr>
        <w:pStyle w:val="ListParagraph"/>
        <w:numPr>
          <w:ilvl w:val="1"/>
          <w:numId w:val="2"/>
        </w:numPr>
      </w:pPr>
      <w:r>
        <w:t>calculez les i</w:t>
      </w:r>
      <w:r w:rsidR="00D7622C">
        <w:t xml:space="preserve">ndicateurs statistiques : </w:t>
      </w:r>
    </w:p>
    <w:p w:rsidR="00532BE5" w:rsidRDefault="00D7622C" w:rsidP="00532BE5">
      <w:pPr>
        <w:pStyle w:val="ListParagraph"/>
        <w:numPr>
          <w:ilvl w:val="2"/>
          <w:numId w:val="2"/>
        </w:numPr>
      </w:pPr>
      <w:r>
        <w:t xml:space="preserve">moyenne – écart-type – médiane – </w:t>
      </w:r>
      <w:r w:rsidR="00532BE5">
        <w:t xml:space="preserve">quartiles – </w:t>
      </w:r>
      <w:proofErr w:type="spellStart"/>
      <w:r w:rsidR="00532BE5">
        <w:t>iqr</w:t>
      </w:r>
      <w:proofErr w:type="spellEnd"/>
      <w:r w:rsidR="00532BE5">
        <w:t xml:space="preserve"> – min – max – N</w:t>
      </w:r>
      <w:r w:rsidR="00953722">
        <w:br/>
        <w:t>R : Statistiques – résumé – statistiques descriptives – onglet « statistique » cocher coefficient de variation</w:t>
      </w:r>
    </w:p>
    <w:p w:rsidR="00532BE5" w:rsidRDefault="00532BE5" w:rsidP="00532BE5">
      <w:pPr>
        <w:pStyle w:val="ListParagraph"/>
        <w:numPr>
          <w:ilvl w:val="0"/>
          <w:numId w:val="2"/>
        </w:numPr>
      </w:pPr>
      <w:r>
        <w:t>Dans le document :</w:t>
      </w:r>
    </w:p>
    <w:p w:rsidR="00D7622C" w:rsidRDefault="00532BE5" w:rsidP="00532BE5">
      <w:pPr>
        <w:pStyle w:val="ListParagraph"/>
        <w:numPr>
          <w:ilvl w:val="2"/>
          <w:numId w:val="2"/>
        </w:numPr>
      </w:pPr>
      <w:r>
        <w:t xml:space="preserve">tableau avec indicateurs statistiques + </w:t>
      </w:r>
      <w:r w:rsidR="00D7622C">
        <w:t>interprétation contextuelle</w:t>
      </w:r>
      <w:r w:rsidR="00953722">
        <w:br/>
      </w:r>
    </w:p>
    <w:p w:rsidR="00953722" w:rsidRDefault="00953722" w:rsidP="00953722">
      <w:pPr>
        <w:pStyle w:val="ListParagraph"/>
        <w:numPr>
          <w:ilvl w:val="0"/>
          <w:numId w:val="2"/>
        </w:numPr>
      </w:pPr>
      <w:r>
        <w:t>Dans R,</w:t>
      </w:r>
    </w:p>
    <w:p w:rsidR="00953722" w:rsidRDefault="00953722" w:rsidP="00953722">
      <w:pPr>
        <w:pStyle w:val="ListParagraph"/>
        <w:numPr>
          <w:ilvl w:val="1"/>
          <w:numId w:val="2"/>
        </w:numPr>
      </w:pPr>
      <w:r>
        <w:t>réalisez deux graphiques adéquats</w:t>
      </w:r>
      <w:r>
        <w:br/>
      </w:r>
    </w:p>
    <w:p w:rsidR="00953722" w:rsidRDefault="00953722" w:rsidP="00953722">
      <w:pPr>
        <w:pStyle w:val="ListParagraph"/>
        <w:numPr>
          <w:ilvl w:val="0"/>
          <w:numId w:val="2"/>
        </w:numPr>
      </w:pPr>
      <w:r>
        <w:t>Dans le document, reportez ces deux graphiques, faites-en une lecture.</w:t>
      </w:r>
    </w:p>
    <w:p w:rsidR="00CE52E5" w:rsidRDefault="00CE52E5" w:rsidP="00901B6C"/>
    <w:p w:rsidR="006854BA" w:rsidRDefault="00CE52E5" w:rsidP="00901B6C">
      <w:r>
        <w:t>Faites de m</w:t>
      </w:r>
      <w:r w:rsidR="008E3ECC">
        <w:t>ême avec les données « serveurs</w:t>
      </w:r>
      <w:r w:rsidR="009B5EF0">
        <w:t>Debits</w:t>
      </w:r>
      <w:r w:rsidR="008E3ECC">
        <w:t>.xl</w:t>
      </w:r>
      <w:r w:rsidR="009B5EF0">
        <w:t>s</w:t>
      </w:r>
      <w:r w:rsidR="008E3ECC">
        <w:t>x » sur le portail.</w:t>
      </w:r>
      <w:bookmarkStart w:id="0" w:name="_GoBack"/>
      <w:bookmarkEnd w:id="0"/>
    </w:p>
    <w:p w:rsidR="009B5EF0" w:rsidRDefault="009B5EF0" w:rsidP="009B5EF0">
      <w:r>
        <w:t xml:space="preserve">Réalisez une étude des données de la feuille 1 du fichier 243600.xlsx déposé sur le portail. </w:t>
      </w:r>
    </w:p>
    <w:p w:rsidR="009B5EF0" w:rsidRDefault="009B5EF0" w:rsidP="00901B6C"/>
    <w:sectPr w:rsidR="009B5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2C"/>
    <w:rsid w:val="00063BEE"/>
    <w:rsid w:val="000844E0"/>
    <w:rsid w:val="000A133D"/>
    <w:rsid w:val="000A397D"/>
    <w:rsid w:val="000E1FA6"/>
    <w:rsid w:val="001A4D98"/>
    <w:rsid w:val="00234E74"/>
    <w:rsid w:val="0045417C"/>
    <w:rsid w:val="00532BE5"/>
    <w:rsid w:val="005F5EB6"/>
    <w:rsid w:val="006854BA"/>
    <w:rsid w:val="00750140"/>
    <w:rsid w:val="00786B0C"/>
    <w:rsid w:val="007E68CC"/>
    <w:rsid w:val="007F77F6"/>
    <w:rsid w:val="008E3ECC"/>
    <w:rsid w:val="00901B6C"/>
    <w:rsid w:val="00953722"/>
    <w:rsid w:val="009B5EF0"/>
    <w:rsid w:val="00B22D2F"/>
    <w:rsid w:val="00B358D1"/>
    <w:rsid w:val="00B71925"/>
    <w:rsid w:val="00C12AAD"/>
    <w:rsid w:val="00CE52E5"/>
    <w:rsid w:val="00D40E37"/>
    <w:rsid w:val="00D7622C"/>
    <w:rsid w:val="00E4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37DC-9665-41CC-BF4E-9FBC2DDD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gov.be/fr/dataset/99a3c78426431dc96a350fa6f220b9a80951f6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C2B55D68</Template>
  <TotalTime>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CHARLIER Christine</cp:lastModifiedBy>
  <cp:revision>5</cp:revision>
  <dcterms:created xsi:type="dcterms:W3CDTF">2016-10-05T04:52:00Z</dcterms:created>
  <dcterms:modified xsi:type="dcterms:W3CDTF">2016-10-05T11:45:00Z</dcterms:modified>
</cp:coreProperties>
</file>