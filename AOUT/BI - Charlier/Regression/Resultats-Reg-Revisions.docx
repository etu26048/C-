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D7" w:rsidRDefault="00187286" w:rsidP="00187286">
      <w:pPr>
        <w:pStyle w:val="Title"/>
      </w:pPr>
      <w:bookmarkStart w:id="0" w:name="_GoBack"/>
      <w:bookmarkEnd w:id="0"/>
      <w:r>
        <w:t>QUELQUES RESULTATS DES REGRESSIONS</w:t>
      </w:r>
    </w:p>
    <w:p w:rsidR="00187286" w:rsidRDefault="00CC77D1">
      <w:r>
        <w:rPr>
          <w:noProof/>
          <w:lang w:val="fr-BE" w:eastAsia="fr-BE"/>
        </w:rPr>
        <w:drawing>
          <wp:inline distT="0" distB="0" distL="0" distR="0">
            <wp:extent cx="5756910" cy="3008959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0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86" w:rsidRDefault="00187286">
      <w:r>
        <w:rPr>
          <w:noProof/>
          <w:lang w:val="fr-BE" w:eastAsia="fr-BE"/>
        </w:rPr>
        <w:drawing>
          <wp:inline distT="0" distB="0" distL="0" distR="0">
            <wp:extent cx="5756910" cy="4575086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57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86" w:rsidRDefault="00187286"/>
    <w:p w:rsidR="00187286" w:rsidRDefault="00187286">
      <w:r>
        <w:rPr>
          <w:noProof/>
          <w:lang w:val="fr-BE" w:eastAsia="fr-BE"/>
        </w:rPr>
        <w:lastRenderedPageBreak/>
        <w:drawing>
          <wp:inline distT="0" distB="0" distL="0" distR="0">
            <wp:extent cx="5756910" cy="4593831"/>
            <wp:effectExtent l="0" t="0" r="889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59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7C" w:rsidRDefault="00146B7C">
      <w:r>
        <w:rPr>
          <w:noProof/>
          <w:lang w:val="fr-BE" w:eastAsia="fr-BE"/>
        </w:rPr>
        <w:lastRenderedPageBreak/>
        <w:drawing>
          <wp:inline distT="0" distB="0" distL="0" distR="0">
            <wp:extent cx="5756910" cy="4391557"/>
            <wp:effectExtent l="0" t="0" r="889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9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B7C" w:rsidSect="00035DE6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A1B4A"/>
    <w:multiLevelType w:val="hybridMultilevel"/>
    <w:tmpl w:val="37C6F530"/>
    <w:lvl w:ilvl="0" w:tplc="693699B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86"/>
    <w:rsid w:val="00035DE6"/>
    <w:rsid w:val="00146B7C"/>
    <w:rsid w:val="00187286"/>
    <w:rsid w:val="008A04A2"/>
    <w:rsid w:val="00986E02"/>
    <w:rsid w:val="00A72ED7"/>
    <w:rsid w:val="00B266D5"/>
    <w:rsid w:val="00C928E8"/>
    <w:rsid w:val="00CC77D1"/>
    <w:rsid w:val="00FB69D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123D0DE-93CC-43F6-A3B7-6DF9B72E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ED7"/>
    <w:pPr>
      <w:keepNext/>
      <w:keepLines/>
      <w:spacing w:before="480"/>
      <w:ind w:left="720" w:hanging="360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E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ED7"/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ED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872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2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8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77BB1978</Template>
  <TotalTime>0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Charlier</dc:creator>
  <cp:keywords/>
  <dc:description/>
  <cp:lastModifiedBy>CHARLIER Christine</cp:lastModifiedBy>
  <cp:revision>2</cp:revision>
  <dcterms:created xsi:type="dcterms:W3CDTF">2016-12-20T11:00:00Z</dcterms:created>
  <dcterms:modified xsi:type="dcterms:W3CDTF">2016-12-20T11:00:00Z</dcterms:modified>
</cp:coreProperties>
</file>