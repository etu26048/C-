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26" w:rsidRDefault="00CF27FF">
      <w:pPr>
        <w:sectPr w:rsidR="00F93E26" w:rsidSect="00F93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768D6D" wp14:editId="2F1C59AE">
                <wp:simplePos x="0" y="0"/>
                <wp:positionH relativeFrom="margin">
                  <wp:align>center</wp:align>
                </wp:positionH>
                <wp:positionV relativeFrom="page">
                  <wp:posOffset>213360</wp:posOffset>
                </wp:positionV>
                <wp:extent cx="2138400" cy="302400"/>
                <wp:effectExtent l="0" t="0" r="0" b="254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40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CF27FF" w:rsidP="00F93E26">
                            <w:pPr>
                              <w:pStyle w:val="Textedebulles"/>
                              <w:jc w:val="center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Yassin LAZRAK</w:t>
                            </w:r>
                          </w:p>
                          <w:p w:rsidR="00945931" w:rsidRPr="00931E07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68D6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16.8pt;width:168.4pt;height:23.8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" filled="f" stroked="f">
                <v:textbox>
                  <w:txbxContent>
                    <w:p w:rsidR="00945931" w:rsidRPr="003C460D" w:rsidRDefault="00CF27FF" w:rsidP="00F93E26">
                      <w:pPr>
                        <w:pStyle w:val="Textedebulles"/>
                        <w:jc w:val="center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Yassin LAZRAK</w:t>
                      </w:r>
                    </w:p>
                    <w:p w:rsidR="00945931" w:rsidRPr="00931E07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B18BF89" wp14:editId="0F78C596">
                <wp:simplePos x="0" y="0"/>
                <wp:positionH relativeFrom="margin">
                  <wp:align>center</wp:align>
                </wp:positionH>
                <wp:positionV relativeFrom="page">
                  <wp:posOffset>237490</wp:posOffset>
                </wp:positionV>
                <wp:extent cx="2394000" cy="356400"/>
                <wp:effectExtent l="0" t="0" r="6350" b="5715"/>
                <wp:wrapThrough wrapText="bothSides">
                  <wp:wrapPolygon edited="0">
                    <wp:start x="0" y="0"/>
                    <wp:lineTo x="0" y="17326"/>
                    <wp:lineTo x="10313" y="20791"/>
                    <wp:lineTo x="11172" y="20791"/>
                    <wp:lineTo x="21485" y="17326"/>
                    <wp:lineTo x="21485" y="0"/>
                    <wp:lineTo x="0" y="0"/>
                  </wp:wrapPolygon>
                </wp:wrapThrough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000" cy="35640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E37CA" id="Grouper 10" o:spid="_x0000_s1026" style="position:absolute;margin-left:0;margin-top:18.7pt;width:188.5pt;height:28.05pt;z-index:251654144;mso-position-horizontal:center;mso-position-horizontal-relative:margin;mso-position-vertical-relative:page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">
                <v:rect id="Rectangle 7" o:spid="_x0000_s102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WJsQA&#10;AADaAAAADwAAAGRycy9kb3ducmV2LnhtbESPT2vCQBTE74V+h+UVequbCtoSXaUGCooWovXg8ZF9&#10;JsHs2zS7zR8/vVsQehxm5jfMfNmbSrTUuNKygtdRBII4s7rkXMHx+/PlHYTzyBory6RgIAfLxePD&#10;HGNtO95Te/C5CBB2MSoovK9jKV1WkEE3sjVx8M62MeiDbHKpG+wC3FRyHEVTabDksFBgTUlB2eXw&#10;axSsdl/bNuUffe43k/TqbYJ4GpR6fuo/ZiA89f4/fG+vtYI3+Ls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FibEAAAA2gAAAA8AAAAAAAAAAAAAAAAAmAIAAGRycy9k&#10;b3ducmV2LnhtbFBLBQYAAAAABAAEAPUAAACJAwAAAAA=&#10;" fillcolor="white [3212]" strok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ZYb0A&#10;AADaAAAADwAAAGRycy9kb3ducmV2LnhtbERPTYvCMBC9C/sfwgh7s1P3IFKNIoKwBy/rKngcmrGt&#10;JpPaRFv//eaw4PHxvpfrwVn15C40XjRMsxwUS+lNI5WG4+9uMgcVIokh64U1vDjAevUxWlJhfC8/&#10;/DzESqUQCQVpqGNsC8RQ1uwoZL5lSdzFd45igl2FpqM+hTuLX3k+Q0eNpIaaWt7WXN4OD6ch7E/U&#10;vnB379na6+xYXfozotaf42GzABV5iG/xv/vbaEhb05V0A3D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pZYb0AAADaAAAADwAAAAAAAAAAAAAAAACYAgAAZHJzL2Rvd25yZXYu&#10;eG1sUEsFBgAAAAAEAAQA9QAAAIIDAAAAAA==&#10;" fillcolor="white [3212]" stroked="f"/>
                <w10:wrap type="through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9D397" wp14:editId="2796F7A9">
                <wp:simplePos x="0" y="0"/>
                <wp:positionH relativeFrom="column">
                  <wp:posOffset>959485</wp:posOffset>
                </wp:positionH>
                <wp:positionV relativeFrom="page">
                  <wp:posOffset>709930</wp:posOffset>
                </wp:positionV>
                <wp:extent cx="2005200" cy="1029600"/>
                <wp:effectExtent l="0" t="0" r="0" b="0"/>
                <wp:wrapThrough wrapText="bothSides">
                  <wp:wrapPolygon edited="0">
                    <wp:start x="411" y="0"/>
                    <wp:lineTo x="411" y="21187"/>
                    <wp:lineTo x="20936" y="21187"/>
                    <wp:lineTo x="20936" y="0"/>
                    <wp:lineTo x="411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200" cy="10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CF27FF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27, rue grande, boite 3</w:t>
                            </w:r>
                          </w:p>
                          <w:p w:rsidR="00945931" w:rsidRPr="003C460D" w:rsidRDefault="00CF27FF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6951 Bande</w:t>
                            </w:r>
                          </w:p>
                          <w:p w:rsidR="00945931" w:rsidRPr="003C460D" w:rsidRDefault="00945931" w:rsidP="003C460D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F27FF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0496.75.34.01</w:t>
                            </w:r>
                          </w:p>
                          <w:p w:rsidR="00945931" w:rsidRPr="003C460D" w:rsidRDefault="00945931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F27FF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lazrak.yassin@hotmail.fr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D397" id="Zone de texte 1" o:spid="_x0000_s1027" type="#_x0000_t202" style="position:absolute;margin-left:75.55pt;margin-top:55.9pt;width:157.9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" filled="f" stroked="f">
                <v:textbox>
                  <w:txbxContent>
                    <w:p w:rsidR="00945931" w:rsidRPr="003C460D" w:rsidRDefault="00CF27FF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27, rue grande, boite 3</w:t>
                      </w:r>
                    </w:p>
                    <w:p w:rsidR="00945931" w:rsidRPr="003C460D" w:rsidRDefault="00CF27FF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6951 Bande</w:t>
                      </w:r>
                    </w:p>
                    <w:p w:rsidR="00945931" w:rsidRPr="003C460D" w:rsidRDefault="00945931" w:rsidP="003C460D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F27FF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0496.75.34.01</w:t>
                      </w:r>
                    </w:p>
                    <w:p w:rsidR="00945931" w:rsidRPr="003C460D" w:rsidRDefault="00945931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F27FF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lazrak.yassin@hotmail.fr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7E3E3" wp14:editId="74DE5EF7">
                <wp:simplePos x="0" y="0"/>
                <wp:positionH relativeFrom="column">
                  <wp:posOffset>3706495</wp:posOffset>
                </wp:positionH>
                <wp:positionV relativeFrom="paragraph">
                  <wp:posOffset>0</wp:posOffset>
                </wp:positionV>
                <wp:extent cx="2021205" cy="9144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945931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CF27FF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22/12/1995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F27FF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945931" w:rsidRPr="003C460D" w:rsidRDefault="00945931" w:rsidP="00F93E26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CF27FF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  <w:p w:rsidR="00945931" w:rsidRPr="003C460D" w:rsidRDefault="00945931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E3E3" id="Zone de texte 5" o:spid="_x0000_s1028" type="#_x0000_t202" style="position:absolute;margin-left:291.85pt;margin-top:0;width:159.1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" filled="f" stroked="f">
                <v:textbox>
                  <w:txbxContent>
                    <w:p w:rsidR="00945931" w:rsidRPr="003C460D" w:rsidRDefault="00945931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CF27FF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22/12/1995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F27FF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945931" w:rsidRPr="003C460D" w:rsidRDefault="00945931" w:rsidP="00F93E26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CF27FF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  <w:p w:rsidR="00945931" w:rsidRPr="003C460D" w:rsidRDefault="00945931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1E07">
        <w:rPr>
          <w:noProof/>
        </w:rPr>
        <w:drawing>
          <wp:anchor distT="0" distB="0" distL="114300" distR="114300" simplePos="0" relativeHeight="251660288" behindDoc="0" locked="0" layoutInCell="1" allowOverlap="1" wp14:anchorId="11EE3254" wp14:editId="7A0D7915">
            <wp:simplePos x="0" y="0"/>
            <wp:positionH relativeFrom="column">
              <wp:posOffset>-379095</wp:posOffset>
            </wp:positionH>
            <wp:positionV relativeFrom="paragraph">
              <wp:posOffset>-661670</wp:posOffset>
            </wp:positionV>
            <wp:extent cx="1229995" cy="1334770"/>
            <wp:effectExtent l="0" t="0" r="0" b="1143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4F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EB2026" wp14:editId="643D4604">
                <wp:simplePos x="0" y="0"/>
                <wp:positionH relativeFrom="column">
                  <wp:posOffset>-908051</wp:posOffset>
                </wp:positionH>
                <wp:positionV relativeFrom="paragraph">
                  <wp:posOffset>-897255</wp:posOffset>
                </wp:positionV>
                <wp:extent cx="7563679" cy="1565275"/>
                <wp:effectExtent l="0" t="0" r="571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79" cy="1565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B23DA" id="Rectangle 55" o:spid="_x0000_s1026" style="position:absolute;margin-left:-71.5pt;margin-top:-70.65pt;width:595.55pt;height:123.2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" fillcolor="#00aeac" stroked="f"/>
            </w:pict>
          </mc:Fallback>
        </mc:AlternateContent>
      </w:r>
      <w:r w:rsidR="00945931" w:rsidRPr="00945931">
        <w:t xml:space="preserve"> </w:t>
      </w:r>
    </w:p>
    <w:p w:rsidR="00AF7C19" w:rsidRDefault="00155B9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A8C9711" wp14:editId="0E8C3FF8">
                <wp:simplePos x="0" y="0"/>
                <wp:positionH relativeFrom="column">
                  <wp:posOffset>3029585</wp:posOffset>
                </wp:positionH>
                <wp:positionV relativeFrom="paragraph">
                  <wp:posOffset>6685786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F0059B" w:rsidRDefault="00F0059B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C9711" id="Grouper 30" o:spid="_x0000_s1029" style="position:absolute;margin-left:238.55pt;margin-top:526.45pt;width:188.45pt;height:29.75pt;z-index:251654656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">
                <v:group id="Grouper 31" o:spid="_x0000_s1030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31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33" o:spid="_x0000_s1032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GZsMA&#10;AADbAAAADwAAAGRycy9kb3ducmV2LnhtbESPQYvCMBSE74L/ITzBi2jqCiJdo5RdZEU8aHe9P5pn&#10;27V5KU209d8bQfA4zMw3zHLdmUrcqHGlZQXTSQSCOLO65FzB3+9mvADhPLLGyjIpuJOD9arfW2Ks&#10;bctHuqU+FwHCLkYFhfd1LKXLCjLoJrYmDt7ZNgZ9kE0udYNtgJtKfkTRXBosOSwUWNNXQdklvRoF&#10;nPzvT1Ups29z+Rmdd21yvecHpYaDLvkE4anz7/CrvdUKZ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2GZsMAAADbAAAADwAAAAAAAAAAAAAAAACYAgAAZHJzL2Rv&#10;d25yZXYueG1sUEsFBgAAAAAEAAQA9QAAAIgDAAAAAA==&#10;" filled="f" stroked="f"/>
                </v:group>
                <v:shape id="Zone de texte 34" o:spid="_x0000_s1033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945931" w:rsidRPr="00F0059B" w:rsidRDefault="00F0059B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B9B44" wp14:editId="62E07676">
                <wp:simplePos x="0" y="0"/>
                <wp:positionH relativeFrom="column">
                  <wp:posOffset>3072765</wp:posOffset>
                </wp:positionH>
                <wp:positionV relativeFrom="page">
                  <wp:posOffset>8277096</wp:posOffset>
                </wp:positionV>
                <wp:extent cx="2908800" cy="1648800"/>
                <wp:effectExtent l="0" t="0" r="0" b="889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0" cy="164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7A1CEF" w:rsidRDefault="00EE786D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technologies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EE786D" w:rsidRDefault="00EE786D" w:rsidP="00EE786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lecture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EE786D" w:rsidRPr="007A1CEF" w:rsidRDefault="007A1CEF" w:rsidP="00EE786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Documentation informatique</w:t>
                            </w:r>
                          </w:p>
                          <w:p w:rsidR="00643D96" w:rsidRDefault="00EE786D" w:rsidP="00EE786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jeux en ligne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643D96" w:rsidRPr="00643D96" w:rsidRDefault="00643D96" w:rsidP="00EE786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Fps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 xml:space="preserve">, gestion </w:t>
                            </w:r>
                          </w:p>
                          <w:p w:rsidR="00945931" w:rsidRPr="00F0059B" w:rsidRDefault="00945931" w:rsidP="00AA6C16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9B44" id="Zone de texte 38" o:spid="_x0000_s1034" type="#_x0000_t202" style="position:absolute;margin-left:241.95pt;margin-top:651.75pt;width:229.05pt;height:1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" filled="f" stroked="f">
                <v:textbox>
                  <w:txbxContent>
                    <w:p w:rsidR="00945931" w:rsidRPr="007A1CEF" w:rsidRDefault="00EE786D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technologies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EE786D" w:rsidRDefault="00EE786D" w:rsidP="00EE786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lecture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EE786D" w:rsidRPr="007A1CEF" w:rsidRDefault="007A1CEF" w:rsidP="00EE786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Documentation informatique</w:t>
                      </w:r>
                    </w:p>
                    <w:p w:rsidR="00643D96" w:rsidRDefault="00EE786D" w:rsidP="00EE786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jeux en ligne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643D96" w:rsidRPr="00643D96" w:rsidRDefault="00643D96" w:rsidP="00EE786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Fps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 xml:space="preserve">, gestion </w:t>
                      </w:r>
                    </w:p>
                    <w:p w:rsidR="00945931" w:rsidRPr="00F0059B" w:rsidRDefault="00945931" w:rsidP="00AA6C16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2D8952" wp14:editId="65FA03AD">
                <wp:simplePos x="0" y="0"/>
                <wp:positionH relativeFrom="column">
                  <wp:posOffset>-226060</wp:posOffset>
                </wp:positionH>
                <wp:positionV relativeFrom="page">
                  <wp:posOffset>6315075</wp:posOffset>
                </wp:positionV>
                <wp:extent cx="6553200" cy="1324610"/>
                <wp:effectExtent l="0" t="0" r="0" b="889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32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155B95" w:rsidRDefault="00DC410C" w:rsidP="00DC410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155B95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2013 - 2017</w:t>
                            </w:r>
                            <w:r w:rsidR="00D171C4" w:rsidRPr="00155B95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bachelier en informatique de gestion</w:t>
                            </w:r>
                            <w:r w:rsidR="00D171C4"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155B95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5B9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henallux</w:t>
                            </w:r>
                          </w:p>
                          <w:p w:rsidR="002A17A1" w:rsidRPr="00155B95" w:rsidRDefault="002A17A1" w:rsidP="002A17A1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55B9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3 </w:t>
                            </w:r>
                            <w:proofErr w:type="spellStart"/>
                            <w:r w:rsidRPr="00155B9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ème</w:t>
                            </w:r>
                            <w:proofErr w:type="spellEnd"/>
                            <w:r w:rsidRPr="00155B9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</w:t>
                            </w:r>
                            <w:bookmarkStart w:id="0" w:name="_GoBack"/>
                            <w:bookmarkEnd w:id="0"/>
                            <w:r w:rsidRPr="00155B9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née</w:t>
                            </w:r>
                          </w:p>
                          <w:p w:rsidR="00D171C4" w:rsidRPr="00155B95" w:rsidRDefault="00DC410C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155B95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2013</w:t>
                            </w:r>
                            <w:r w:rsidR="00D171C4" w:rsidRPr="00155B95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diplôme d’étude superieur</w:t>
                            </w:r>
                            <w:r w:rsidR="00D171C4"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155B9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155B95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5B9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institut saint laurent de marche-en-famenne</w:t>
                            </w:r>
                          </w:p>
                          <w:p w:rsidR="00D171C4" w:rsidRPr="00155B95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55B9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Spécialisation </w:t>
                            </w:r>
                            <w:r w:rsidR="00DC410C" w:rsidRPr="00155B9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socio-économique</w:t>
                            </w:r>
                          </w:p>
                          <w:p w:rsidR="00945931" w:rsidRPr="002A17A1" w:rsidRDefault="00945931" w:rsidP="0043288E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8952" id="Zone de texte 36" o:spid="_x0000_s1035" type="#_x0000_t202" style="position:absolute;margin-left:-17.8pt;margin-top:497.25pt;width:516pt;height:10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" filled="f" stroked="f">
                <v:textbox>
                  <w:txbxContent>
                    <w:p w:rsidR="00945931" w:rsidRPr="00155B95" w:rsidRDefault="00DC410C" w:rsidP="00DC410C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155B95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2013 - 2017</w:t>
                      </w:r>
                      <w:r w:rsidR="00D171C4" w:rsidRPr="00155B95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D171C4"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bachelier en informatique de gestion</w:t>
                      </w:r>
                      <w:r w:rsidR="00D171C4"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171C4"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155B95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55B95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henallux</w:t>
                      </w:r>
                    </w:p>
                    <w:p w:rsidR="002A17A1" w:rsidRPr="00155B95" w:rsidRDefault="002A17A1" w:rsidP="002A17A1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155B9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3 </w:t>
                      </w:r>
                      <w:proofErr w:type="spellStart"/>
                      <w:r w:rsidRPr="00155B9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ème</w:t>
                      </w:r>
                      <w:proofErr w:type="spellEnd"/>
                      <w:r w:rsidRPr="00155B9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an</w:t>
                      </w:r>
                      <w:bookmarkStart w:id="1" w:name="_GoBack"/>
                      <w:bookmarkEnd w:id="1"/>
                      <w:r w:rsidRPr="00155B9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née</w:t>
                      </w:r>
                    </w:p>
                    <w:p w:rsidR="00D171C4" w:rsidRPr="00155B95" w:rsidRDefault="00DC410C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155B95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2013</w:t>
                      </w:r>
                      <w:r w:rsidR="00D171C4" w:rsidRPr="00155B95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D171C4"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diplôme d’étude superieur</w:t>
                      </w:r>
                      <w:r w:rsidR="00D171C4"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171C4" w:rsidRPr="00155B9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155B95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55B95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institut saint laurent de marche-en-famenne</w:t>
                      </w:r>
                    </w:p>
                    <w:p w:rsidR="00D171C4" w:rsidRPr="00155B95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155B9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Spécialisation </w:t>
                      </w:r>
                      <w:r w:rsidR="00DC410C" w:rsidRPr="00155B9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socio-économique</w:t>
                      </w:r>
                    </w:p>
                    <w:p w:rsidR="00945931" w:rsidRPr="002A17A1" w:rsidRDefault="00945931" w:rsidP="0043288E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A17A1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72F2E9E" wp14:editId="481C4541">
                <wp:simplePos x="0" y="0"/>
                <wp:positionH relativeFrom="column">
                  <wp:posOffset>-568960</wp:posOffset>
                </wp:positionH>
                <wp:positionV relativeFrom="paragraph">
                  <wp:posOffset>6679436</wp:posOffset>
                </wp:positionV>
                <wp:extent cx="302260" cy="302260"/>
                <wp:effectExtent l="0" t="0" r="2540" b="2540"/>
                <wp:wrapThrough wrapText="bothSides">
                  <wp:wrapPolygon edited="0">
                    <wp:start x="2723" y="0"/>
                    <wp:lineTo x="0" y="4084"/>
                    <wp:lineTo x="0" y="16336"/>
                    <wp:lineTo x="2723" y="20420"/>
                    <wp:lineTo x="17697" y="20420"/>
                    <wp:lineTo x="20420" y="17697"/>
                    <wp:lineTo x="20420" y="4084"/>
                    <wp:lineTo x="17697" y="0"/>
                    <wp:lineTo x="2723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" cy="30226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AC9CC" id="Grouper 52" o:spid="_x0000_s1026" style="position:absolute;margin-left:-44.8pt;margin-top:525.95pt;width:23.8pt;height:23.8pt;z-index:251658752;mso-width-relative:margin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YzA0NjM2MjUtOWIzNi00&#10;N2E1LTkwYTgtZThjODlhZmFmNjQyPC9zdEV2dDppbnN0YW5jZUlEPgogICAgICAgICAgICAgICAg&#10;ICA8c3RFdnQ6d2hlbj4yMDE0LTA0LTIzVDEyOjE2OjEz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mI1ZmIzMTU2LWQyNzctNGIxNy1hYTJlLThj&#10;NTU4YmI1ZTRiZTwvc3RFdnQ6aW5zdGFuY2VJRD4KICAgICAgICAgICAgICAgICAgPHN0RXZ0Ondo&#10;ZW4+MjAxNC0wNC0yM1QxMjoxNjoxMy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DE8L2V4aWY6UGl4ZWxY&#10;RGltZW5zaW9uPgogICAgICAgICA8ZXhpZjpQaXhlbFlEaW1lbnNpb24+NjY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7" o:title=""/>
                  <v:path arrowok="t"/>
                </v:shape>
                <w10:wrap type="through"/>
              </v:group>
            </w:pict>
          </mc:Fallback>
        </mc:AlternateContent>
      </w:r>
      <w:r w:rsidR="002A17A1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F99B0FE" wp14:editId="4627ED12">
                <wp:simplePos x="0" y="0"/>
                <wp:positionH relativeFrom="column">
                  <wp:posOffset>-230505</wp:posOffset>
                </wp:positionH>
                <wp:positionV relativeFrom="paragraph">
                  <wp:posOffset>6704836</wp:posOffset>
                </wp:positionV>
                <wp:extent cx="2393950" cy="356235"/>
                <wp:effectExtent l="0" t="0" r="6350" b="5715"/>
                <wp:wrapThrough wrapText="bothSides">
                  <wp:wrapPolygon edited="0">
                    <wp:start x="0" y="0"/>
                    <wp:lineTo x="0" y="17326"/>
                    <wp:lineTo x="10313" y="20791"/>
                    <wp:lineTo x="11172" y="20791"/>
                    <wp:lineTo x="21485" y="17326"/>
                    <wp:lineTo x="21485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356235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9B0FE" id="Grouper 25" o:spid="_x0000_s1036" style="position:absolute;margin-left:-18.15pt;margin-top:527.95pt;width:188.5pt;height:28.05pt;z-index:251651072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">
                <v:group id="Grouper 26" o:spid="_x0000_s1037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38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 id="Triangle isocèle 28" o:spid="_x0000_s1039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40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945931" w:rsidRPr="003C460D" w:rsidRDefault="00945931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A17A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5794B9" wp14:editId="5BF13806">
                <wp:simplePos x="0" y="0"/>
                <wp:positionH relativeFrom="column">
                  <wp:posOffset>-186561</wp:posOffset>
                </wp:positionH>
                <wp:positionV relativeFrom="page">
                  <wp:posOffset>8245486</wp:posOffset>
                </wp:positionV>
                <wp:extent cx="2476500" cy="227076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A92B6E" w:rsidRDefault="009459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ANGLAIS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45931" w:rsidRDefault="00DC410C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Courant</w:t>
                            </w:r>
                          </w:p>
                          <w:p w:rsidR="00DC410C" w:rsidRDefault="00DC410C" w:rsidP="00DC410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Allemand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DC410C" w:rsidRPr="00F0059B" w:rsidRDefault="00DC410C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Basique</w:t>
                            </w:r>
                          </w:p>
                          <w:p w:rsidR="00945931" w:rsidRDefault="0094593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INFORMATIQUE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7A1CEF" w:rsidRPr="00460E86" w:rsidRDefault="007A1CEF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C86E7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8873A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73A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J</w:t>
                            </w:r>
                            <w:r w:rsidR="00C86E7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ava</w:t>
                            </w:r>
                            <w:r w:rsidR="00495EA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C86E7A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8873A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E,</w:t>
                            </w:r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JavaScript, HTML5/CSS, Android, PHP, </w:t>
                            </w:r>
                            <w:proofErr w:type="spellStart"/>
                            <w:r w:rsidR="00F206F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Universal</w:t>
                            </w:r>
                            <w:proofErr w:type="spellEnd"/>
                            <w:r w:rsidR="00F206F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Windows Platform (UWP)</w:t>
                            </w:r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Spring</w:t>
                            </w:r>
                            <w:proofErr w:type="spellEnd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framework</w:t>
                            </w:r>
                            <w:proofErr w:type="spellEnd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Vaadin</w:t>
                            </w:r>
                            <w:proofErr w:type="spellEnd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framework</w:t>
                            </w:r>
                            <w:proofErr w:type="spellEnd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SQL, </w:t>
                            </w:r>
                            <w:proofErr w:type="spellStart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Hibernate</w:t>
                            </w:r>
                            <w:proofErr w:type="spellEnd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JPA, COBOL, </w:t>
                            </w:r>
                            <w:r w:rsidR="004E105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langage </w:t>
                            </w:r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4E105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  <w:r w:rsidRPr="00460E86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20"/>
                              </w:rPr>
                              <w:t>, Prolog, Analyse fonctionnelle</w:t>
                            </w:r>
                          </w:p>
                          <w:p w:rsidR="00945931" w:rsidRPr="00F0059B" w:rsidRDefault="00945931" w:rsidP="0043288E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94B9" id="Zone de texte 37" o:spid="_x0000_s1041" type="#_x0000_t202" style="position:absolute;margin-left:-14.7pt;margin-top:649.25pt;width:195pt;height:17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" filled="f" stroked="f">
                <v:textbox>
                  <w:txbxContent>
                    <w:p w:rsidR="00945931" w:rsidRPr="00A92B6E" w:rsidRDefault="0094593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ANGLAIS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Default="00DC410C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Courant</w:t>
                      </w:r>
                    </w:p>
                    <w:p w:rsidR="00DC410C" w:rsidRDefault="00DC410C" w:rsidP="00DC410C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Allemand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DC410C" w:rsidRPr="00F0059B" w:rsidRDefault="00DC410C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Basique</w:t>
                      </w:r>
                    </w:p>
                    <w:p w:rsidR="00945931" w:rsidRDefault="0094593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INFORMATIQUE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7A1CEF" w:rsidRPr="00460E86" w:rsidRDefault="007A1CEF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</w:pPr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C#, </w:t>
                      </w:r>
                      <w:r w:rsidR="00C86E7A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Java</w:t>
                      </w:r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8873AF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873AF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J</w:t>
                      </w:r>
                      <w:r w:rsidR="00C86E7A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ava</w:t>
                      </w:r>
                      <w:r w:rsidR="00495EA5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C86E7A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8873AF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E,</w:t>
                      </w:r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 JavaScript, HTML5/CSS, Android, PHP, </w:t>
                      </w:r>
                      <w:proofErr w:type="spellStart"/>
                      <w:r w:rsidR="00F206F0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Universal</w:t>
                      </w:r>
                      <w:proofErr w:type="spellEnd"/>
                      <w:r w:rsidR="00F206F0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 Windows Platform (UWP)</w:t>
                      </w:r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Spring</w:t>
                      </w:r>
                      <w:proofErr w:type="spellEnd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framework</w:t>
                      </w:r>
                      <w:proofErr w:type="spellEnd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Vaadin</w:t>
                      </w:r>
                      <w:proofErr w:type="spellEnd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framework</w:t>
                      </w:r>
                      <w:proofErr w:type="spellEnd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, SQL, </w:t>
                      </w:r>
                      <w:proofErr w:type="spellStart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Hibernate</w:t>
                      </w:r>
                      <w:proofErr w:type="spellEnd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 / JPA, COBOL, </w:t>
                      </w:r>
                      <w:r w:rsidR="004E1050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langage </w:t>
                      </w:r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4E1050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Maven</w:t>
                      </w:r>
                      <w:proofErr w:type="spellEnd"/>
                      <w:r w:rsidRPr="00460E86"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20"/>
                        </w:rPr>
                        <w:t>, Prolog, Analyse fonctionnelle</w:t>
                      </w:r>
                    </w:p>
                    <w:p w:rsidR="00945931" w:rsidRPr="00F0059B" w:rsidRDefault="00945931" w:rsidP="0043288E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C1BB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FFF2E92" wp14:editId="0BAA8291">
                <wp:simplePos x="0" y="0"/>
                <wp:positionH relativeFrom="column">
                  <wp:posOffset>-569595</wp:posOffset>
                </wp:positionH>
                <wp:positionV relativeFrom="paragraph">
                  <wp:posOffset>1557655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2B0F74" id="Grouper 54" o:spid="_x0000_s1026" style="position:absolute;margin-left:-44.85pt;margin-top:122.65pt;width:23.9pt;height:23.9pt;z-index:25165670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19" o:title=""/>
                  <v:path arrowok="t"/>
                </v:shape>
                <w10:wrap type="through"/>
              </v:group>
            </w:pict>
          </mc:Fallback>
        </mc:AlternateContent>
      </w:r>
      <w:r w:rsidR="00DC410C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75F9AE4" wp14:editId="19C5E8BC">
                <wp:simplePos x="0" y="0"/>
                <wp:positionH relativeFrom="column">
                  <wp:posOffset>-230505</wp:posOffset>
                </wp:positionH>
                <wp:positionV relativeFrom="paragraph">
                  <wp:posOffset>4827905</wp:posOffset>
                </wp:positionV>
                <wp:extent cx="2394000" cy="356400"/>
                <wp:effectExtent l="0" t="0" r="6350" b="5715"/>
                <wp:wrapThrough wrapText="bothSides">
                  <wp:wrapPolygon edited="0">
                    <wp:start x="0" y="0"/>
                    <wp:lineTo x="0" y="17326"/>
                    <wp:lineTo x="10313" y="20791"/>
                    <wp:lineTo x="11172" y="20791"/>
                    <wp:lineTo x="21485" y="17326"/>
                    <wp:lineTo x="21485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000" cy="35640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F9AE4" id="Grouper 20" o:spid="_x0000_s1042" style="position:absolute;margin-left:-18.15pt;margin-top:380.15pt;width:188.5pt;height:28.05pt;z-index:251650048;mso-width-relative:margin;mso-height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">
                <v:group id="Grouper 21" o:spid="_x0000_s1043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4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45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46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945931" w:rsidRPr="003C460D" w:rsidRDefault="0094593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C410C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87E27D9" wp14:editId="7ACB8878">
                <wp:simplePos x="0" y="0"/>
                <wp:positionH relativeFrom="column">
                  <wp:posOffset>-568960</wp:posOffset>
                </wp:positionH>
                <wp:positionV relativeFrom="paragraph">
                  <wp:posOffset>4803140</wp:posOffset>
                </wp:positionV>
                <wp:extent cx="302400" cy="302400"/>
                <wp:effectExtent l="0" t="0" r="2540" b="2540"/>
                <wp:wrapThrough wrapText="bothSides">
                  <wp:wrapPolygon edited="0">
                    <wp:start x="2723" y="0"/>
                    <wp:lineTo x="0" y="4084"/>
                    <wp:lineTo x="0" y="16336"/>
                    <wp:lineTo x="2723" y="20420"/>
                    <wp:lineTo x="17697" y="20420"/>
                    <wp:lineTo x="20420" y="17697"/>
                    <wp:lineTo x="20420" y="4084"/>
                    <wp:lineTo x="17697" y="0"/>
                    <wp:lineTo x="2723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00" cy="30240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BF888" id="Grouper 53" o:spid="_x0000_s1026" style="position:absolute;margin-left:-44.8pt;margin-top:378.2pt;width:23.8pt;height:23.8pt;z-index:251657728;mso-width-relative:margin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NDQzMDRkYjItMzkyNi00&#10;ZDk5LWIxZDEtMWEyZmIyMTNlM2FiPC9zdEV2dDppbnN0YW5jZUlEPgogICAgICAgICAgICAgICAg&#10;ICA8c3RFdnQ6d2hlbj4yMDE0LTA0LTIzVDEyOjE1OjM3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jFmYThkNGRlLTNjYzUtNGU1ZC04MjZlLTQ2&#10;MTU3OWRkOTY0ZTwvc3RFdnQ6aW5zdGFuY2VJRD4KICAgICAgICAgICAgICAgICAgPHN0RXZ0Ondo&#10;ZW4+MjAxNC0wNC0yM1QxMjoxNTozNy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g8L2V4aWY6UGl4ZWxY&#10;RGltZW5zaW9uPgogICAgICAgICA8ZXhpZjpQaXhlbFlEaW1lbnNpb24+Mzg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    <v:imagedata r:id="rId21" o:title=""/>
                  <v:path arrowok="t"/>
                </v:shape>
                <w10:wrap type="through"/>
              </v:group>
            </w:pict>
          </mc:Fallback>
        </mc:AlternateContent>
      </w:r>
      <w:r w:rsidR="00DC410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3F5F39" wp14:editId="333502D2">
                <wp:simplePos x="0" y="0"/>
                <wp:positionH relativeFrom="margin">
                  <wp:align>right</wp:align>
                </wp:positionH>
                <wp:positionV relativeFrom="page">
                  <wp:posOffset>3025140</wp:posOffset>
                </wp:positionV>
                <wp:extent cx="5957570" cy="2811780"/>
                <wp:effectExtent l="0" t="0" r="0" b="762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570" cy="281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A70D3F" w:rsidRDefault="00DC410C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A70D3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Février 2017</w:t>
                            </w:r>
                            <w:r w:rsidR="00945931" w:rsidRPr="00A70D3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A70D3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mai 2017</w:t>
                            </w:r>
                            <w:r w:rsidR="00945931" w:rsidRPr="00A70D3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5931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45931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Oscars sa</w:t>
                            </w:r>
                            <w:r w:rsidR="00945931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5931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945931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0D3F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stagiaire analyste developpeur</w:t>
                            </w:r>
                          </w:p>
                          <w:p w:rsidR="00591D72" w:rsidRDefault="00DC410C" w:rsidP="00591D72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0D3F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Analyse et développement de </w:t>
                            </w:r>
                            <w:proofErr w:type="spellStart"/>
                            <w:r w:rsidRPr="00A70D3F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widgets</w:t>
                            </w:r>
                            <w:proofErr w:type="spellEnd"/>
                            <w:r w:rsidRPr="00A70D3F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 en Java avec </w:t>
                            </w:r>
                            <w:proofErr w:type="spellStart"/>
                            <w:r w:rsidRPr="00A70D3F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Vaadin</w:t>
                            </w:r>
                            <w:proofErr w:type="spellEnd"/>
                            <w:r w:rsidRPr="00A70D3F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 Framework dans le cadre d'une application de gestion de </w:t>
                            </w:r>
                            <w:r w:rsidRPr="00A70D3F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2"/>
                              </w:rPr>
                              <w:t>données spatiales en temps réel</w:t>
                            </w:r>
                            <w:r w:rsidRPr="00A70D3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91D72" w:rsidRPr="00591D72" w:rsidRDefault="00591D72" w:rsidP="00591D72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D171C4" w:rsidRPr="00A70D3F" w:rsidRDefault="00FB12BE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A70D3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aout 2015</w:t>
                            </w:r>
                            <w:r w:rsidR="00D171C4" w:rsidRPr="00A70D3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71C4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Home préhyr </w:t>
                            </w:r>
                            <w:r w:rsidR="00D171C4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171C4" w:rsidRPr="00A70D3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0D3F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JOb étudiant</w:t>
                            </w:r>
                          </w:p>
                          <w:p w:rsidR="00945931" w:rsidRDefault="00FB12BE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0D3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Aide cuisinier</w:t>
                            </w:r>
                          </w:p>
                          <w:p w:rsidR="00591D72" w:rsidRPr="00A70D3F" w:rsidRDefault="00591D72" w:rsidP="00591D72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DC410C" w:rsidRPr="00A70D3F" w:rsidRDefault="00FB12BE" w:rsidP="00DC410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A70D3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aout 2014</w:t>
                            </w:r>
                            <w:r w:rsidRPr="00A70D3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410C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C410C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home prehyr</w:t>
                            </w:r>
                            <w:r w:rsidR="00DC410C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410C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C410C" w:rsidRPr="00A70D3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0D3F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JOb étudiant</w:t>
                            </w:r>
                          </w:p>
                          <w:p w:rsidR="00DC410C" w:rsidRDefault="00FB12BE" w:rsidP="00DC410C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0D3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Aide cuisinier</w:t>
                            </w:r>
                          </w:p>
                          <w:p w:rsidR="00591D72" w:rsidRPr="00A70D3F" w:rsidRDefault="00591D72" w:rsidP="00591D72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DC410C" w:rsidRPr="00A70D3F" w:rsidRDefault="00FB12BE" w:rsidP="00DC410C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A70D3F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aout 2013</w:t>
                            </w:r>
                            <w:r w:rsidRPr="00A70D3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410C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C410C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home prehyr</w:t>
                            </w:r>
                            <w:r w:rsidR="00DC410C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410C" w:rsidRPr="00A70D3F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DC410C" w:rsidRPr="00A70D3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0D3F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JOb étudiant</w:t>
                            </w:r>
                          </w:p>
                          <w:p w:rsidR="00DC410C" w:rsidRPr="00A70D3F" w:rsidRDefault="00FB12BE" w:rsidP="00FB12BE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0D3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Aide cuisinier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5F39" id="Zone de texte 35" o:spid="_x0000_s1047" type="#_x0000_t202" style="position:absolute;margin-left:417.9pt;margin-top:238.2pt;width:469.1pt;height:221.4pt;z-index: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" filled="f" stroked="f">
                <v:textbox>
                  <w:txbxContent>
                    <w:p w:rsidR="00945931" w:rsidRPr="00A70D3F" w:rsidRDefault="00DC410C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A70D3F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Février 2017</w:t>
                      </w:r>
                      <w:r w:rsidR="00945931" w:rsidRPr="00A70D3F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 w:rsidRPr="00A70D3F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mai 2017</w:t>
                      </w:r>
                      <w:r w:rsidR="00945931" w:rsidRPr="00A70D3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945931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45931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Oscars sa</w:t>
                      </w:r>
                      <w:r w:rsidR="00945931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945931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945931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70D3F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stagiaire analyste developpeur</w:t>
                      </w:r>
                    </w:p>
                    <w:p w:rsidR="00591D72" w:rsidRDefault="00DC410C" w:rsidP="00591D72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A70D3F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Analyse et développement de </w:t>
                      </w:r>
                      <w:proofErr w:type="spellStart"/>
                      <w:r w:rsidRPr="00A70D3F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widgets</w:t>
                      </w:r>
                      <w:proofErr w:type="spellEnd"/>
                      <w:r w:rsidRPr="00A70D3F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 en Java avec </w:t>
                      </w:r>
                      <w:proofErr w:type="spellStart"/>
                      <w:r w:rsidRPr="00A70D3F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Vaadin</w:t>
                      </w:r>
                      <w:proofErr w:type="spellEnd"/>
                      <w:r w:rsidRPr="00A70D3F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 Framework dans le cadre d'une application de gestion de </w:t>
                      </w:r>
                      <w:r w:rsidRPr="00A70D3F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2"/>
                        </w:rPr>
                        <w:t>données spatiales en temps réel</w:t>
                      </w:r>
                      <w:r w:rsidRPr="00A70D3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91D72" w:rsidRPr="00591D72" w:rsidRDefault="00591D72" w:rsidP="00591D72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D171C4" w:rsidRPr="00A70D3F" w:rsidRDefault="00FB12BE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A70D3F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aout 2015</w:t>
                      </w:r>
                      <w:r w:rsidR="00D171C4" w:rsidRPr="00A70D3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D171C4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Home préhyr </w:t>
                      </w:r>
                      <w:r w:rsidR="00D171C4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171C4" w:rsidRPr="00A70D3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70D3F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JOb étudiant</w:t>
                      </w:r>
                    </w:p>
                    <w:p w:rsidR="00945931" w:rsidRDefault="00FB12BE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A70D3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Aide cuisinier</w:t>
                      </w:r>
                    </w:p>
                    <w:p w:rsidR="00591D72" w:rsidRPr="00A70D3F" w:rsidRDefault="00591D72" w:rsidP="00591D72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DC410C" w:rsidRPr="00A70D3F" w:rsidRDefault="00FB12BE" w:rsidP="00DC410C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A70D3F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aout 2014</w:t>
                      </w:r>
                      <w:r w:rsidRPr="00A70D3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DC410C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C410C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home prehyr</w:t>
                      </w:r>
                      <w:r w:rsidR="00DC410C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C410C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C410C" w:rsidRPr="00A70D3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70D3F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JOb étudiant</w:t>
                      </w:r>
                    </w:p>
                    <w:p w:rsidR="00DC410C" w:rsidRDefault="00FB12BE" w:rsidP="00DC410C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A70D3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Aide cuisinier</w:t>
                      </w:r>
                    </w:p>
                    <w:p w:rsidR="00591D72" w:rsidRPr="00A70D3F" w:rsidRDefault="00591D72" w:rsidP="00591D72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DC410C" w:rsidRPr="00A70D3F" w:rsidRDefault="00FB12BE" w:rsidP="00DC410C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A70D3F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aout 2013</w:t>
                      </w:r>
                      <w:r w:rsidRPr="00A70D3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="00DC410C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C410C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home prehyr</w:t>
                      </w:r>
                      <w:r w:rsidR="00DC410C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C410C" w:rsidRPr="00A70D3F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DC410C" w:rsidRPr="00A70D3F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70D3F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JOb étudiant</w:t>
                      </w:r>
                    </w:p>
                    <w:p w:rsidR="00DC410C" w:rsidRPr="00A70D3F" w:rsidRDefault="00FB12BE" w:rsidP="00FB12BE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A70D3F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Aide cuisinier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C410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3BA0889" wp14:editId="62E625DE">
                <wp:simplePos x="0" y="0"/>
                <wp:positionH relativeFrom="column">
                  <wp:posOffset>-229235</wp:posOffset>
                </wp:positionH>
                <wp:positionV relativeFrom="paragraph">
                  <wp:posOffset>1573530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F0059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A0889" id="Grouper 19" o:spid="_x0000_s1048" style="position:absolute;margin-left:-18.05pt;margin-top:123.9pt;width:188.45pt;height:28.1pt;z-index:251653632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">
                <v:group id="Grouper 15" o:spid="_x0000_s104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5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5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52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945931" w:rsidRPr="003C460D" w:rsidRDefault="00945931" w:rsidP="00F0059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C410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479509" wp14:editId="7F2D3682">
                <wp:simplePos x="0" y="0"/>
                <wp:positionH relativeFrom="page">
                  <wp:align>left</wp:align>
                </wp:positionH>
                <wp:positionV relativeFrom="paragraph">
                  <wp:posOffset>849630</wp:posOffset>
                </wp:positionV>
                <wp:extent cx="7562850" cy="556260"/>
                <wp:effectExtent l="0" t="0" r="0" b="0"/>
                <wp:wrapThrough wrapText="bothSides">
                  <wp:wrapPolygon edited="0">
                    <wp:start x="0" y="0"/>
                    <wp:lineTo x="0" y="20712"/>
                    <wp:lineTo x="21546" y="20712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556260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DC410C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Analyste développeur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9509" id="Zone de texte 14" o:spid="_x0000_s1053" type="#_x0000_t202" style="position:absolute;margin-left:0;margin-top:66.9pt;width:595.5pt;height:43.8pt;z-index:251652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" fillcolor="#8ec02f" stroked="f">
                <v:textbox inset=",,,0">
                  <w:txbxContent>
                    <w:p w:rsidR="00945931" w:rsidRPr="003C460D" w:rsidRDefault="00DC410C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Analyste développeur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DC41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11AEE" wp14:editId="4DC2E01F">
                <wp:simplePos x="0" y="0"/>
                <wp:positionH relativeFrom="page">
                  <wp:align>right</wp:align>
                </wp:positionH>
                <wp:positionV relativeFrom="paragraph">
                  <wp:posOffset>508635</wp:posOffset>
                </wp:positionV>
                <wp:extent cx="7536815" cy="335280"/>
                <wp:effectExtent l="0" t="0" r="0" b="7620"/>
                <wp:wrapThrough wrapText="bothSides">
                  <wp:wrapPolygon edited="0">
                    <wp:start x="109" y="0"/>
                    <wp:lineTo x="109" y="20864"/>
                    <wp:lineTo x="21402" y="20864"/>
                    <wp:lineTo x="21402" y="0"/>
                    <wp:lineTo x="109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2A17A1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Disponible à partir du 01 juillet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1AEE" id="Zone de texte 13" o:spid="_x0000_s1054" type="#_x0000_t202" style="position:absolute;margin-left:542.25pt;margin-top:40.05pt;width:593.45pt;height:26.4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" filled="f" stroked="f">
                <v:textbox>
                  <w:txbxContent>
                    <w:p w:rsidR="00945931" w:rsidRPr="003C460D" w:rsidRDefault="002A17A1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Disponible à partir du 01 juillet 2017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9FA" w:rsidRDefault="00C259FA" w:rsidP="00F07227">
      <w:r>
        <w:separator/>
      </w:r>
    </w:p>
  </w:endnote>
  <w:endnote w:type="continuationSeparator" w:id="0">
    <w:p w:rsidR="00C259FA" w:rsidRDefault="00C259FA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9FA" w:rsidRDefault="00C259FA" w:rsidP="00F07227">
      <w:r>
        <w:separator/>
      </w:r>
    </w:p>
  </w:footnote>
  <w:footnote w:type="continuationSeparator" w:id="0">
    <w:p w:rsidR="00C259FA" w:rsidRDefault="00C259FA" w:rsidP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5C"/>
    <w:rsid w:val="00000B28"/>
    <w:rsid w:val="0001049D"/>
    <w:rsid w:val="00062A67"/>
    <w:rsid w:val="00155B95"/>
    <w:rsid w:val="001B15C9"/>
    <w:rsid w:val="001B55A0"/>
    <w:rsid w:val="00253528"/>
    <w:rsid w:val="00287051"/>
    <w:rsid w:val="002A17A1"/>
    <w:rsid w:val="003441EC"/>
    <w:rsid w:val="00381B36"/>
    <w:rsid w:val="003C460D"/>
    <w:rsid w:val="003E33A2"/>
    <w:rsid w:val="0043288E"/>
    <w:rsid w:val="00446CB6"/>
    <w:rsid w:val="00460E86"/>
    <w:rsid w:val="00495EA5"/>
    <w:rsid w:val="004E1050"/>
    <w:rsid w:val="00507FCA"/>
    <w:rsid w:val="00591D72"/>
    <w:rsid w:val="005B2905"/>
    <w:rsid w:val="005E3D5C"/>
    <w:rsid w:val="00643D96"/>
    <w:rsid w:val="0071772C"/>
    <w:rsid w:val="00760233"/>
    <w:rsid w:val="007A1CEF"/>
    <w:rsid w:val="007E2B92"/>
    <w:rsid w:val="008424FA"/>
    <w:rsid w:val="008873AF"/>
    <w:rsid w:val="008B248E"/>
    <w:rsid w:val="00931E07"/>
    <w:rsid w:val="00945931"/>
    <w:rsid w:val="00A70D3F"/>
    <w:rsid w:val="00A92B6E"/>
    <w:rsid w:val="00AA6C16"/>
    <w:rsid w:val="00AC5B58"/>
    <w:rsid w:val="00AF7C19"/>
    <w:rsid w:val="00B00990"/>
    <w:rsid w:val="00BC15FE"/>
    <w:rsid w:val="00BC1BB3"/>
    <w:rsid w:val="00BC5ADF"/>
    <w:rsid w:val="00C259FA"/>
    <w:rsid w:val="00C665CF"/>
    <w:rsid w:val="00C86E7A"/>
    <w:rsid w:val="00CD670E"/>
    <w:rsid w:val="00CE06E8"/>
    <w:rsid w:val="00CF27FF"/>
    <w:rsid w:val="00D171C4"/>
    <w:rsid w:val="00D567AA"/>
    <w:rsid w:val="00D873DD"/>
    <w:rsid w:val="00DC410C"/>
    <w:rsid w:val="00EE786D"/>
    <w:rsid w:val="00F0059B"/>
    <w:rsid w:val="00F07227"/>
    <w:rsid w:val="00F206F0"/>
    <w:rsid w:val="00F93E26"/>
    <w:rsid w:val="00F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-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04A565-E461-42E5-8CEA-6E30EA47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horizontal).dotx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2017-04-25T09:22:00Z</dcterms:created>
  <dcterms:modified xsi:type="dcterms:W3CDTF">2017-04-29T21:06:00Z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